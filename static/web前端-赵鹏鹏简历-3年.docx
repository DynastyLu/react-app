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个人简历</w:t>
      </w:r>
    </w:p>
    <w:p>
      <w:pPr>
        <w:rPr>
          <w:rFonts w:hint="default" w:ascii="Times New Roman" w:hAnsi="Times New Roman" w:eastAsia="微软雅黑" w:cs="Times New Roman"/>
          <w:color w:val="00C9C4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321945</wp:posOffset>
                </wp:positionV>
                <wp:extent cx="2178685" cy="2540"/>
                <wp:effectExtent l="0" t="0" r="0" b="0"/>
                <wp:wrapNone/>
                <wp:docPr id="21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85" cy="260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flip:y;margin-left:126.4pt;margin-top:25.35pt;height:0.2pt;width:171.55pt;z-index:251659264;mso-width-relative:page;mso-height-relative:page;" filled="f" stroked="t" coordsize="21600,21600" o:gfxdata="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RPXezXAAAACQEAAA8AAAAAAAAAAQAgAAAAIgAAAGRycy9kb3ducmV2Lnht&#10;bFBLAQIUABQAAAAIAIdO4kDxeOsj+gEAAN0DAAAOAAAAAAAAAAEAIAAAACYBAABkcnMvZTJvRG9j&#10;LnhtbFBLBQYAAAAABgAGAFkBAACSBQAAAAA=&#10;">
                <v:fill on="f" focussize="0,0"/>
                <v:stroke weight="1pt" color="#808080 [1629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微软雅黑" w:cs="Times New Roman"/>
          <w:color w:val="00C9C4"/>
        </w:rPr>
        <mc:AlternateContent>
          <mc:Choice Requires="wpg">
            <w:drawing>
              <wp:inline distT="0" distB="0" distL="0" distR="0">
                <wp:extent cx="1626870" cy="323850"/>
                <wp:effectExtent l="0" t="0" r="11430" b="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870" cy="323850"/>
                          <a:chOff x="0" y="0"/>
                          <a:chExt cx="1779905" cy="323850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19" name="任意多边形 10"/>
                        <wps:cNvSpPr/>
                        <wps:spPr>
                          <a:xfrm>
                            <a:off x="0" y="0"/>
                            <a:ext cx="1779905" cy="323850"/>
                          </a:xfrm>
                          <a:custGeom>
                            <a:avLst/>
                            <a:gdLst>
                              <a:gd name="connsiteX0" fmla="*/ 0 w 2993571"/>
                              <a:gd name="connsiteY0" fmla="*/ 0 h 360000"/>
                              <a:gd name="connsiteX1" fmla="*/ 2284114 w 2993571"/>
                              <a:gd name="connsiteY1" fmla="*/ 0 h 360000"/>
                              <a:gd name="connsiteX2" fmla="*/ 2514600 w 2993571"/>
                              <a:gd name="connsiteY2" fmla="*/ 0 h 360000"/>
                              <a:gd name="connsiteX3" fmla="*/ 2993571 w 2993571"/>
                              <a:gd name="connsiteY3" fmla="*/ 0 h 360000"/>
                              <a:gd name="connsiteX4" fmla="*/ 2745085 w 2993571"/>
                              <a:gd name="connsiteY4" fmla="*/ 360000 h 360000"/>
                              <a:gd name="connsiteX5" fmla="*/ 2514600 w 2993571"/>
                              <a:gd name="connsiteY5" fmla="*/ 360000 h 360000"/>
                              <a:gd name="connsiteX6" fmla="*/ 2035628 w 2993571"/>
                              <a:gd name="connsiteY6" fmla="*/ 360000 h 360000"/>
                              <a:gd name="connsiteX7" fmla="*/ 0 w 2993571"/>
                              <a:gd name="connsiteY7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93571" h="360000">
                                <a:moveTo>
                                  <a:pt x="0" y="0"/>
                                </a:moveTo>
                                <a:lnTo>
                                  <a:pt x="2284114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993571" y="0"/>
                                </a:lnTo>
                                <a:lnTo>
                                  <a:pt x="2745085" y="360000"/>
                                </a:lnTo>
                                <a:lnTo>
                                  <a:pt x="2514600" y="360000"/>
                                </a:lnTo>
                                <a:lnTo>
                                  <a:pt x="2035628" y="360000"/>
                                </a:ln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18"/>
                        <wps:cNvSpPr txBox="1"/>
                        <wps:spPr>
                          <a:xfrm>
                            <a:off x="523828" y="0"/>
                            <a:ext cx="1009447" cy="2984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.5pt;width:128.1pt;" coordsize="1779905,323850" o:gfxdata="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wdkh29UAAAAE&#10;AQAADwAAAAAAAAABACAAAAAiAAAAZHJzL2Rvd25yZXYueG1sUEsBAhQAFAAAAAgAh07iQMbtuPfL&#10;BAAAeQ8AAA4AAAAAAAAAAQAgAAAAJAEAAGRycy9lMm9Eb2MueG1sUEsFBgAAAAAGAAYAWQEAAGEI&#10;AAAAAA==&#10;">
                <o:lock v:ext="edit" aspectratio="f"/>
                <v:shape id="任意多边形 10" o:spid="_x0000_s1026" o:spt="100" style="position:absolute;left:0;top:0;height:323850;width:1779905;v-text-anchor:middle;" filled="t" stroked="f" coordsize="2993571,360000" o:gfxdata="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+ue7sAAADb&#10;AAAADwAAAAAAAAABACAAAAAiAAAAZHJzL2Rvd25yZXYueG1sUEsBAhQAFAAAAAgAh07iQDMvBZ47&#10;AAAAOQAAABAAAAAAAAAAAQAgAAAACgEAAGRycy9zaGFwZXhtbC54bWxQSwUGAAAAAAYABgBbAQAA&#10;tAMAAAAA&#10;" path="m0,0l2284114,0,2514600,0,2993571,0,2745085,360000,2514600,360000,2035628,360000,0,360000xe">
                  <v:path o:connectlocs="0,0;1358079,0;1495120,0;1779905,0;1632161,323850;1495120,323850;1210335,323850;0,323850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8" o:spid="_x0000_s1026" o:spt="202" type="#_x0000_t202" style="position:absolute;left:523828;top:0;height:298450;width:1009447;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color w:val="171717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姓名：</w:t>
      </w:r>
      <w:r>
        <w:rPr>
          <w:rFonts w:hint="eastAsia" w:ascii="微软雅黑" w:hAnsi="微软雅黑" w:eastAsia="微软雅黑"/>
          <w:b w:val="0"/>
          <w:bCs w:val="0"/>
          <w:color w:val="171717"/>
          <w:szCs w:val="21"/>
          <w:lang w:val="en-US" w:eastAsia="zh-CN"/>
        </w:rPr>
        <w:t xml:space="preserve">赵鹏鹏  </w:t>
      </w:r>
      <w:r>
        <w:rPr>
          <w:rFonts w:hint="eastAsia" w:ascii="微软雅黑" w:hAnsi="微软雅黑" w:eastAsia="微软雅黑"/>
          <w:b w:val="0"/>
          <w:bCs w:val="0"/>
          <w:color w:val="171717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 w:val="0"/>
          <w:color w:val="171717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 w:val="0"/>
          <w:color w:val="171717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b w:val="0"/>
          <w:bCs w:val="0"/>
          <w:color w:val="171717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性别：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 xml:space="preserve">男                 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籍贯：</w:t>
      </w:r>
      <w:r>
        <w:rPr>
          <w:rFonts w:hint="eastAsia" w:ascii="微软雅黑" w:hAnsi="微软雅黑" w:eastAsia="微软雅黑"/>
          <w:b w:val="0"/>
          <w:bCs w:val="0"/>
          <w:color w:val="171717"/>
          <w:szCs w:val="21"/>
          <w:lang w:val="en-US" w:eastAsia="zh-CN"/>
        </w:rPr>
        <w:t>吕梁市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 xml:space="preserve">          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color w:val="171717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职位：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 xml:space="preserve">web前端开发工程师    </w:t>
      </w: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期望工作地点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 xml:space="preserve">：北京      </w:t>
      </w: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期望薪资：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>面议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 xml:space="preserve">      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color w:val="171717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工作经验：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 xml:space="preserve">3年               </w:t>
      </w: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工作性质：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 xml:space="preserve">全职          </w:t>
      </w: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目前状况：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>离职，可立即入职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color w:val="171717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手机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 xml:space="preserve">：176-0040-2176 </w:t>
      </w:r>
    </w:p>
    <w:p>
      <w:pPr>
        <w:adjustRightInd w:val="0"/>
        <w:snapToGrid w:val="0"/>
        <w:spacing w:line="312" w:lineRule="auto"/>
        <w:rPr>
          <w:rFonts w:hint="eastAsia" w:ascii="微软雅黑" w:hAnsi="微软雅黑" w:eastAsia="微软雅黑"/>
          <w:color w:val="171717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>邮箱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>：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instrText xml:space="preserve"> HYPERLINK "mailto:m18210249690@163.com" </w:instrTex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t>17600402176</w:t>
      </w:r>
      <w:r>
        <w:rPr>
          <w:rStyle w:val="13"/>
          <w:rFonts w:hint="eastAsia" w:ascii="微软雅黑" w:hAnsi="微软雅黑" w:eastAsia="微软雅黑"/>
          <w:color w:val="171717"/>
          <w:szCs w:val="21"/>
          <w:lang w:val="en-US" w:eastAsia="zh-CN"/>
        </w:rPr>
        <w:t>@163.com</w:t>
      </w:r>
      <w:r>
        <w:rPr>
          <w:rFonts w:hint="eastAsia" w:ascii="微软雅黑" w:hAnsi="微软雅黑" w:eastAsia="微软雅黑"/>
          <w:color w:val="171717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00C9C4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363855</wp:posOffset>
                </wp:positionV>
                <wp:extent cx="2178685" cy="2540"/>
                <wp:effectExtent l="0" t="0" r="0" b="0"/>
                <wp:wrapNone/>
                <wp:docPr id="5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85" cy="25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flip:y;margin-left:130.9pt;margin-top:28.65pt;height:0.2pt;width:171.55pt;z-index:251696128;mso-width-relative:page;mso-height-relative:page;" filled="f" stroked="t" coordsize="21600,21600" o:gfxdata="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f6eztgAAAAJAQAADwAAAAAAAAABACAAAAAiAAAAZHJzL2Rvd25yZXYu&#10;eG1sUEsBAhQAFAAAAAgAh07iQNohOYj7AQAA3AMAAA4AAAAAAAAAAQAgAAAAJwEAAGRycy9lMm9E&#10;b2MueG1sUEsFBgAAAAAGAAYAWQEAAJQFAAAAAA==&#10;">
                <v:fill on="f" focussize="0,0"/>
                <v:stroke weight="1pt" color="#808080 [1629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C9C4"/>
          <w:sz w:val="18"/>
          <w:szCs w:val="18"/>
        </w:rPr>
        <mc:AlternateContent>
          <mc:Choice Requires="wpg">
            <w:drawing>
              <wp:inline distT="0" distB="0" distL="0" distR="0">
                <wp:extent cx="1599565" cy="333375"/>
                <wp:effectExtent l="0" t="0" r="635" b="9525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333375"/>
                          <a:chOff x="0" y="0"/>
                          <a:chExt cx="1779905" cy="323850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31" name="任意多边形 10"/>
                        <wps:cNvSpPr/>
                        <wps:spPr>
                          <a:xfrm>
                            <a:off x="0" y="0"/>
                            <a:ext cx="1779905" cy="323850"/>
                          </a:xfrm>
                          <a:custGeom>
                            <a:avLst/>
                            <a:gdLst>
                              <a:gd name="connsiteX0" fmla="*/ 0 w 2993571"/>
                              <a:gd name="connsiteY0" fmla="*/ 0 h 360000"/>
                              <a:gd name="connsiteX1" fmla="*/ 2284114 w 2993571"/>
                              <a:gd name="connsiteY1" fmla="*/ 0 h 360000"/>
                              <a:gd name="connsiteX2" fmla="*/ 2514600 w 2993571"/>
                              <a:gd name="connsiteY2" fmla="*/ 0 h 360000"/>
                              <a:gd name="connsiteX3" fmla="*/ 2993571 w 2993571"/>
                              <a:gd name="connsiteY3" fmla="*/ 0 h 360000"/>
                              <a:gd name="connsiteX4" fmla="*/ 2745085 w 2993571"/>
                              <a:gd name="connsiteY4" fmla="*/ 360000 h 360000"/>
                              <a:gd name="connsiteX5" fmla="*/ 2514600 w 2993571"/>
                              <a:gd name="connsiteY5" fmla="*/ 360000 h 360000"/>
                              <a:gd name="connsiteX6" fmla="*/ 2035628 w 2993571"/>
                              <a:gd name="connsiteY6" fmla="*/ 360000 h 360000"/>
                              <a:gd name="connsiteX7" fmla="*/ 0 w 2993571"/>
                              <a:gd name="connsiteY7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93571" h="360000">
                                <a:moveTo>
                                  <a:pt x="0" y="0"/>
                                </a:moveTo>
                                <a:lnTo>
                                  <a:pt x="2284114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993571" y="0"/>
                                </a:lnTo>
                                <a:lnTo>
                                  <a:pt x="2745085" y="360000"/>
                                </a:lnTo>
                                <a:lnTo>
                                  <a:pt x="2514600" y="360000"/>
                                </a:lnTo>
                                <a:lnTo>
                                  <a:pt x="2035628" y="360000"/>
                                </a:ln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18"/>
                        <wps:cNvSpPr txBox="1"/>
                        <wps:spPr>
                          <a:xfrm>
                            <a:off x="523875" y="0"/>
                            <a:ext cx="1009650" cy="3079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6.25pt;width:125.95pt;" coordsize="1779905,323850" o:gfxdata="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qxEdP9UAAAAE&#10;AQAADwAAAAAAAAABACAAAAAiAAAAZHJzL2Rvd25yZXYueG1sUEsBAhQAFAAAAAgAh07iQLfaUT3L&#10;BAAAdw8AAA4AAAAAAAAAAQAgAAAAJAEAAGRycy9lMm9Eb2MueG1sUEsFBgAAAAAGAAYAWQEAAGEI&#10;AAAAAA==&#10;">
                <o:lock v:ext="edit" aspectratio="f"/>
                <v:shape id="任意多边形 10" o:spid="_x0000_s1026" o:spt="100" style="position:absolute;left:0;top:0;height:323850;width:1779905;v-text-anchor:middle;" filled="t" stroked="f" coordsize="2993571,360000" o:gfxdata="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7P4dvQAA&#10;ANsAAAAPAAAAAAAAAAEAIAAAACIAAABkcnMvZG93bnJldi54bWxQSwECFAAUAAAACACHTuJAMy8F&#10;njsAAAA5AAAAEAAAAAAAAAABACAAAAAMAQAAZHJzL3NoYXBleG1sLnhtbFBLBQYAAAAABgAGAFsB&#10;AAC2AwAAAAA=&#10;" path="m0,0l2284114,0,2514600,0,2993571,0,2745085,360000,2514600,360000,2035628,360000,0,360000xe">
                  <v:path o:connectlocs="0,0;1358079,0;1495120,0;1779905,0;1632161,323850;1495120,323850;1210335,323850;0,323850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8" o:spid="_x0000_s1026" o:spt="202" type="#_x0000_t202" style="position:absolute;left:523875;top:0;height:307975;width:1009650;" filled="t" stroked="f" coordsize="21600,21600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精通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HTML5、CSS3</w:t>
      </w:r>
      <w:r>
        <w:rPr>
          <w:rFonts w:hint="eastAsia" w:ascii="微软雅黑" w:hAnsi="微软雅黑" w:eastAsia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能够编写符合W3C标准的网页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精通javascript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,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且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基础扎实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能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熟练掌握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BOM,DOM以及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常用的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API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精通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jQuery、Zepto、Bootstrap、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iscroll、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Swiper等库的使用以及媒体查询的运用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熟练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Scss、Sass、Less预编译处理以及Css Modules模块化解决方案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掌握Canvas画布以及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Echarts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可视化的使用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掌握Node.js相关技术以及Express框架的搭建使用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掌握Handlebars模板引擎和Ejs嵌入式模板引擎的使用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掌握前后端交互方案Ajax、Axios的使用，以及Mysql数据库的操作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掌握ES6新语法、Async、Generator、Promise等的使用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掌握webpack模块打包工具和Gulp自动化构建工具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熟练使用代码管理工具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it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vn通过腾讯云管理平台，进行团队开发及协助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了解过TS（typescript）,还有关于动画方面的three.js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了解过小程序wepy开发框架，熟练使用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1"/>
          <w:szCs w:val="21"/>
          <w:u w:val="none"/>
          <w:lang w:val="en-US" w:eastAsia="zh-CN"/>
        </w:rPr>
        <w:t>wepy+redux进行小程序开发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熟练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使用Vue.js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掌握Vuex状态管理仓库，以及Mint-UI、Element-UI的使用，并且具有实际开发经验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0" w:leftChars="0" w:hanging="420" w:firstLineChars="0"/>
        <w:jc w:val="both"/>
        <w:textAlignment w:val="baseline"/>
        <w:rPr>
          <w:rFonts w:ascii="微软雅黑" w:hAnsi="微软雅黑" w:eastAsia="微软雅黑" w:cs="微软雅黑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熟练使用React.js,Dva.js掌握Redux数据管理仓库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  <w:lang w:val="en-US" w:eastAsia="zh-CN"/>
        </w:rPr>
        <w:t>处理异步请求，以及Antd，Ant Design Mobile的使用，且具有实际开发经验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ascii="微软雅黑" w:hAnsi="微软雅黑" w:eastAsia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361950</wp:posOffset>
                </wp:positionV>
                <wp:extent cx="2178685" cy="2540"/>
                <wp:effectExtent l="0" t="0" r="0" b="0"/>
                <wp:wrapNone/>
                <wp:docPr id="6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85" cy="25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flip:y;margin-left:127.9pt;margin-top:28.5pt;height:0.2pt;width:171.55pt;z-index:251706368;mso-width-relative:page;mso-height-relative:page;" filled="f" stroked="t" coordsize="21600,21600" o:gfxdata="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Ibvo1wAAAAkBAAAPAAAAAAAAAAEAIAAAACIAAABkcnMvZG93bnJldi54&#10;bWxQSwECFAAUAAAACACHTuJAs0ukAPsBAADcAwAADgAAAAAAAAABACAAAAAmAQAAZHJzL2Uyb0Rv&#10;Yy54bWxQSwUGAAAAAAYABgBZAQAAkwUAAAAA&#10;">
                <v:fill on="f" focussize="0,0"/>
                <v:stroke weight="1pt" color="#808080 [1629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C9C4"/>
          <w:sz w:val="21"/>
          <w:szCs w:val="21"/>
        </w:rPr>
        <mc:AlternateContent>
          <mc:Choice Requires="wpg">
            <w:drawing>
              <wp:inline distT="0" distB="0" distL="0" distR="0">
                <wp:extent cx="1598930" cy="323850"/>
                <wp:effectExtent l="0" t="0" r="1270" b="0"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930" cy="323850"/>
                          <a:chOff x="0" y="0"/>
                          <a:chExt cx="1779905" cy="323850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34" name="任意多边形 10"/>
                        <wps:cNvSpPr/>
                        <wps:spPr>
                          <a:xfrm>
                            <a:off x="0" y="0"/>
                            <a:ext cx="1779905" cy="323850"/>
                          </a:xfrm>
                          <a:custGeom>
                            <a:avLst/>
                            <a:gdLst>
                              <a:gd name="connsiteX0" fmla="*/ 0 w 2993571"/>
                              <a:gd name="connsiteY0" fmla="*/ 0 h 360000"/>
                              <a:gd name="connsiteX1" fmla="*/ 2284114 w 2993571"/>
                              <a:gd name="connsiteY1" fmla="*/ 0 h 360000"/>
                              <a:gd name="connsiteX2" fmla="*/ 2514600 w 2993571"/>
                              <a:gd name="connsiteY2" fmla="*/ 0 h 360000"/>
                              <a:gd name="connsiteX3" fmla="*/ 2993571 w 2993571"/>
                              <a:gd name="connsiteY3" fmla="*/ 0 h 360000"/>
                              <a:gd name="connsiteX4" fmla="*/ 2745085 w 2993571"/>
                              <a:gd name="connsiteY4" fmla="*/ 360000 h 360000"/>
                              <a:gd name="connsiteX5" fmla="*/ 2514600 w 2993571"/>
                              <a:gd name="connsiteY5" fmla="*/ 360000 h 360000"/>
                              <a:gd name="connsiteX6" fmla="*/ 2035628 w 2993571"/>
                              <a:gd name="connsiteY6" fmla="*/ 360000 h 360000"/>
                              <a:gd name="connsiteX7" fmla="*/ 0 w 2993571"/>
                              <a:gd name="connsiteY7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93571" h="360000">
                                <a:moveTo>
                                  <a:pt x="0" y="0"/>
                                </a:moveTo>
                                <a:lnTo>
                                  <a:pt x="2284114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993571" y="0"/>
                                </a:lnTo>
                                <a:lnTo>
                                  <a:pt x="2745085" y="360000"/>
                                </a:lnTo>
                                <a:lnTo>
                                  <a:pt x="2514600" y="360000"/>
                                </a:lnTo>
                                <a:lnTo>
                                  <a:pt x="2035628" y="360000"/>
                                </a:ln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18"/>
                        <wps:cNvSpPr txBox="1"/>
                        <wps:spPr>
                          <a:xfrm>
                            <a:off x="523875" y="8890"/>
                            <a:ext cx="1009650" cy="29908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.5pt;width:125.9pt;" coordsize="1779905,323850" o:gfxdata="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msqy&#10;wNUAAAAEAQAADwAAAAAAAAABACAAAAAiAAAAZHJzL2Rvd25yZXYueG1sUEsBAhQAFAAAAAgAh07i&#10;QNtbDxLRBAAAfA8AAA4AAAAAAAAAAQAgAAAAJAEAAGRycy9lMm9Eb2MueG1sUEsFBgAAAAAGAAYA&#10;WQEAAGcIAAAAAA==&#10;">
                <o:lock v:ext="edit" aspectratio="f"/>
                <v:shape id="任意多边形 10" o:spid="_x0000_s1026" o:spt="100" style="position:absolute;left:0;top:0;height:323850;width:1779905;v-text-anchor:middle;" filled="t" stroked="f" coordsize="2993571,360000" o:gfxdata="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12FvQAA&#10;ANsAAAAPAAAAAAAAAAEAIAAAACIAAABkcnMvZG93bnJldi54bWxQSwECFAAUAAAACACHTuJAMy8F&#10;njsAAAA5AAAAEAAAAAAAAAABACAAAAAMAQAAZHJzL3NoYXBleG1sLnhtbFBLBQYAAAAABgAGAFsB&#10;AAC2AwAAAAA=&#10;" path="m0,0l2284114,0,2514600,0,2993571,0,2745085,360000,2514600,360000,2035628,360000,0,360000xe">
                  <v:path o:connectlocs="0,0;1358079,0;1495120,0;1779905,0;1632161,323850;1495120,323850;1210335,323850;0,323850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8" o:spid="_x0000_s1026" o:spt="202" type="#_x0000_t202" style="position:absolute;left:523875;top:8890;height:299085;width:1009650;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/>
          <w:b/>
          <w:bCs/>
          <w:color w:val="171717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北京快跑信息科技有限公司</w:t>
      </w:r>
      <w:r>
        <w:rPr>
          <w:rFonts w:hint="eastAsia" w:ascii="微软雅黑" w:hAnsi="微软雅黑" w:eastAsia="微软雅黑"/>
          <w:b/>
          <w:bCs/>
          <w:color w:val="171717"/>
          <w:sz w:val="21"/>
          <w:szCs w:val="21"/>
        </w:rPr>
        <w:t xml:space="preserve"> |</w:t>
      </w:r>
      <w:r>
        <w:rPr>
          <w:rFonts w:ascii="微软雅黑" w:hAnsi="微软雅黑" w:eastAsia="微软雅黑"/>
          <w:b/>
          <w:bCs/>
          <w:color w:val="171717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717"/>
          <w:sz w:val="21"/>
          <w:szCs w:val="21"/>
        </w:rPr>
        <w:t>web前端开发工程师|</w:t>
      </w:r>
      <w:r>
        <w:rPr>
          <w:rFonts w:ascii="微软雅黑" w:hAnsi="微软雅黑" w:eastAsia="微软雅黑"/>
          <w:b/>
          <w:bCs/>
          <w:color w:val="171717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717"/>
          <w:sz w:val="21"/>
          <w:szCs w:val="21"/>
        </w:rPr>
        <w:t>201</w:t>
      </w:r>
      <w:r>
        <w:rPr>
          <w:rFonts w:hint="eastAsia" w:ascii="微软雅黑" w:hAnsi="微软雅黑" w:eastAsia="微软雅黑"/>
          <w:b/>
          <w:bCs/>
          <w:color w:val="171717"/>
          <w:sz w:val="21"/>
          <w:szCs w:val="21"/>
          <w:lang w:val="en-US" w:eastAsia="zh-CN"/>
        </w:rPr>
        <w:t>7.3</w:t>
      </w:r>
      <w:r>
        <w:rPr>
          <w:rFonts w:hint="eastAsia" w:ascii="微软雅黑" w:hAnsi="微软雅黑" w:eastAsia="微软雅黑"/>
          <w:b/>
          <w:bCs/>
          <w:color w:val="171717"/>
          <w:sz w:val="21"/>
          <w:szCs w:val="21"/>
        </w:rPr>
        <w:t>-至今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/>
          <w:b w:val="0"/>
          <w:bCs w:val="0"/>
          <w:color w:val="171717"/>
          <w:szCs w:val="21"/>
        </w:rPr>
      </w:pPr>
      <w:r>
        <w:rPr>
          <w:rFonts w:hint="eastAsia" w:ascii="微软雅黑" w:hAnsi="微软雅黑" w:eastAsia="微软雅黑"/>
          <w:b/>
          <w:bCs/>
          <w:color w:val="171717"/>
          <w:szCs w:val="21"/>
        </w:rPr>
        <w:t xml:space="preserve">工作职责： </w:t>
      </w:r>
      <w:r>
        <w:rPr>
          <w:rFonts w:hint="eastAsia" w:ascii="微软雅黑" w:hAnsi="微软雅黑" w:eastAsia="微软雅黑"/>
          <w:b/>
          <w:bCs/>
          <w:color w:val="171717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171717"/>
          <w:szCs w:val="21"/>
        </w:rPr>
        <w:t>1.基于HTML5、CSS3标准进行页面制作，并使用</w:t>
      </w:r>
      <w:r>
        <w:rPr>
          <w:rFonts w:hint="eastAsia" w:ascii="微软雅黑" w:hAnsi="微软雅黑" w:eastAsia="微软雅黑"/>
          <w:b w:val="0"/>
          <w:bCs w:val="0"/>
          <w:color w:val="171717"/>
          <w:szCs w:val="21"/>
          <w:lang w:val="en-US" w:eastAsia="zh-CN"/>
        </w:rPr>
        <w:t>Vue和</w:t>
      </w:r>
      <w:r>
        <w:rPr>
          <w:rFonts w:hint="eastAsia" w:ascii="微软雅黑" w:hAnsi="微软雅黑" w:eastAsia="微软雅黑"/>
          <w:b w:val="0"/>
          <w:bCs w:val="0"/>
          <w:color w:val="171717"/>
          <w:szCs w:val="21"/>
        </w:rPr>
        <w:t>React框架进行开发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/>
          <w:b w:val="0"/>
          <w:bCs w:val="0"/>
          <w:color w:val="171717"/>
          <w:szCs w:val="21"/>
        </w:rPr>
      </w:pPr>
      <w:r>
        <w:rPr>
          <w:rFonts w:hint="eastAsia" w:ascii="微软雅黑" w:hAnsi="微软雅黑" w:eastAsia="微软雅黑"/>
          <w:b w:val="0"/>
          <w:bCs w:val="0"/>
          <w:color w:val="171717"/>
          <w:szCs w:val="21"/>
        </w:rPr>
        <w:t>2.负责pc端和移动端项目的构建及版本迭代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/>
          <w:b w:val="0"/>
          <w:bCs w:val="0"/>
          <w:color w:val="171717"/>
          <w:szCs w:val="21"/>
        </w:rPr>
      </w:pPr>
      <w:r>
        <w:rPr>
          <w:rFonts w:hint="eastAsia" w:ascii="微软雅黑" w:hAnsi="微软雅黑" w:eastAsia="微软雅黑"/>
          <w:b w:val="0"/>
          <w:bCs w:val="0"/>
          <w:color w:val="171717"/>
          <w:szCs w:val="21"/>
        </w:rPr>
        <w:t>3.负责项目的性能优化及代码优化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ascii="微软雅黑" w:hAnsi="微软雅黑" w:eastAsia="微软雅黑"/>
          <w:b/>
          <w:bCs/>
          <w:color w:val="171717"/>
          <w:szCs w:val="21"/>
        </w:rPr>
      </w:pPr>
      <w:r>
        <w:rPr>
          <w:rFonts w:hint="eastAsia" w:ascii="微软雅黑" w:hAnsi="微软雅黑" w:eastAsia="微软雅黑"/>
          <w:b w:val="0"/>
          <w:bCs w:val="0"/>
          <w:color w:val="171717"/>
          <w:szCs w:val="21"/>
        </w:rPr>
        <w:t>4.实现与服务器端有效对接，数据请求，数据渲染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  <w:lang w:eastAsia="zh-CN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北京廿一客食品有限公司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 xml:space="preserve"> | web前端开发工程师 |</w:t>
      </w:r>
      <w:r>
        <w:rPr>
          <w:rFonts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>2015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  <w:lang w:val="en-US" w:eastAsia="zh-CN"/>
        </w:rPr>
        <w:t>.7-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>2017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  <w:lang w:val="en-US" w:eastAsia="zh-CN"/>
        </w:rPr>
        <w:t>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 xml:space="preserve">工作职责： 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Cs w:val="21"/>
          <w:shd w:val="clear" w:color="auto" w:fill="FFFFFF"/>
        </w:rPr>
        <w:t>1.前端页面开发，缩写代码，以及兼容性处理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Cs w:val="21"/>
          <w:shd w:val="clear" w:color="auto" w:fill="FFFFFF"/>
        </w:rPr>
        <w:t>2.实现网站整体页面风格、特效、动画、js效果、ajax交互、以及页面优化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Cs w:val="21"/>
          <w:shd w:val="clear" w:color="auto" w:fill="FFFFFF"/>
        </w:rPr>
        <w:t>3.与产品、后台开发人员建立良好的沟通基础上，对已有的代码重构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tLeast"/>
        <w:jc w:val="both"/>
        <w:textAlignment w:val="auto"/>
        <w:rPr>
          <w:rFonts w:hint="default" w:ascii="Times New Roman" w:hAnsi="Times New Roman" w:eastAsia="微软雅黑" w:cs="Times New Roman"/>
          <w:color w:val="00C9C4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321945</wp:posOffset>
                </wp:positionV>
                <wp:extent cx="2178685" cy="2540"/>
                <wp:effectExtent l="0" t="0" r="0" b="0"/>
                <wp:wrapNone/>
                <wp:docPr id="7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85" cy="25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flip:y;margin-left:128.35pt;margin-top:25.35pt;height:0.2pt;width:171.55pt;z-index:251718656;mso-width-relative:page;mso-height-relative:page;" filled="f" stroked="t" coordsize="21600,21600" o:gfxdata="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1j4o21wAAAAkBAAAPAAAAAAAAAAEAIAAAACIAAABkcnMvZG93bnJldi54&#10;bWxQSwECFAAUAAAACACHTuJAq28AzvsBAADcAwAADgAAAAAAAAABACAAAAAmAQAAZHJzL2Uyb0Rv&#10;Yy54bWxQSwUGAAAAAAYABgBZAQAAkwUAAAAA&#10;">
                <v:fill on="f" focussize="0,0"/>
                <v:stroke weight="1pt" color="#808080 [1629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微软雅黑" w:cs="Times New Roman"/>
          <w:color w:val="00C9C4"/>
        </w:rPr>
        <mc:AlternateContent>
          <mc:Choice Requires="wpg">
            <w:drawing>
              <wp:inline distT="0" distB="0" distL="0" distR="0">
                <wp:extent cx="1589405" cy="326390"/>
                <wp:effectExtent l="0" t="0" r="10795" b="1651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326390"/>
                          <a:chOff x="0" y="0"/>
                          <a:chExt cx="1779905" cy="326390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37" name="任意多边形 10"/>
                        <wps:cNvSpPr/>
                        <wps:spPr>
                          <a:xfrm>
                            <a:off x="0" y="0"/>
                            <a:ext cx="1779905" cy="323850"/>
                          </a:xfrm>
                          <a:custGeom>
                            <a:avLst/>
                            <a:gdLst>
                              <a:gd name="connsiteX0" fmla="*/ 0 w 2993571"/>
                              <a:gd name="connsiteY0" fmla="*/ 0 h 360000"/>
                              <a:gd name="connsiteX1" fmla="*/ 2284114 w 2993571"/>
                              <a:gd name="connsiteY1" fmla="*/ 0 h 360000"/>
                              <a:gd name="connsiteX2" fmla="*/ 2514600 w 2993571"/>
                              <a:gd name="connsiteY2" fmla="*/ 0 h 360000"/>
                              <a:gd name="connsiteX3" fmla="*/ 2993571 w 2993571"/>
                              <a:gd name="connsiteY3" fmla="*/ 0 h 360000"/>
                              <a:gd name="connsiteX4" fmla="*/ 2745085 w 2993571"/>
                              <a:gd name="connsiteY4" fmla="*/ 360000 h 360000"/>
                              <a:gd name="connsiteX5" fmla="*/ 2514600 w 2993571"/>
                              <a:gd name="connsiteY5" fmla="*/ 360000 h 360000"/>
                              <a:gd name="connsiteX6" fmla="*/ 2035628 w 2993571"/>
                              <a:gd name="connsiteY6" fmla="*/ 360000 h 360000"/>
                              <a:gd name="connsiteX7" fmla="*/ 0 w 2993571"/>
                              <a:gd name="connsiteY7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93571" h="360000">
                                <a:moveTo>
                                  <a:pt x="0" y="0"/>
                                </a:moveTo>
                                <a:lnTo>
                                  <a:pt x="2284114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993571" y="0"/>
                                </a:lnTo>
                                <a:lnTo>
                                  <a:pt x="2745085" y="360000"/>
                                </a:lnTo>
                                <a:lnTo>
                                  <a:pt x="2514600" y="360000"/>
                                </a:lnTo>
                                <a:lnTo>
                                  <a:pt x="2035628" y="360000"/>
                                </a:ln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文本框 18"/>
                        <wps:cNvSpPr txBox="1"/>
                        <wps:spPr>
                          <a:xfrm>
                            <a:off x="523875" y="0"/>
                            <a:ext cx="1009650" cy="32639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.7pt;width:125.15pt;" coordsize="1779905,326390" o:gfxdata="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LMF5WdUAAAAEAQAADwAAAAAAAAABACAAAAAiAAAAZHJzL2Rvd25yZXYueG1sUEsBAhQAFAAA&#10;AAgAh07iQHfdQ7rXBAAAeQ8AAA4AAAAAAAAAAQAgAAAAJAEAAGRycy9lMm9Eb2MueG1sUEsFBgAA&#10;AAAGAAYAWQEAAG0IAAAAAA==&#10;">
                <o:lock v:ext="edit" aspectratio="f"/>
                <v:shape id="任意多边形 10" o:spid="_x0000_s1026" o:spt="100" style="position:absolute;left:0;top:0;height:323850;width:1779905;v-text-anchor:middle;" filled="t" stroked="f" coordsize="2993571,360000" o:gfxdata="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ScPyvQAA&#10;ANsAAAAPAAAAAAAAAAEAIAAAACIAAABkcnMvZG93bnJldi54bWxQSwECFAAUAAAACACHTuJAMy8F&#10;njsAAAA5AAAAEAAAAAAAAAABACAAAAAMAQAAZHJzL3NoYXBleG1sLnhtbFBLBQYAAAAABgAGAFsB&#10;AAC2AwAAAAA=&#10;" path="m0,0l2284114,0,2514600,0,2993571,0,2745085,360000,2514600,360000,2035628,360000,0,360000xe">
                  <v:path o:connectlocs="0,0;1358079,0;1495120,0;1779905,0;1632161,323850;1495120,323850;1210335,323850;0,323850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8" o:spid="_x0000_s1026" o:spt="202" type="#_x0000_t202" style="position:absolute;left:523875;top:0;height:326390;width:1009650;" filled="t" stroked="f" coordsize="21600,21600" o:gfxdata="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E08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tLeast"/>
        <w:jc w:val="both"/>
        <w:textAlignment w:val="auto"/>
        <w:rPr>
          <w:rFonts w:hint="default" w:ascii="Times New Roman" w:hAnsi="Times New Roman" w:eastAsia="微软雅黑" w:cs="Times New Roman"/>
          <w:color w:val="00C9C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小猪短租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m站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网址：https://m.xiaozhu.com/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项目介绍：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小猪短租是一个民宿以及短租公寓在线预订平台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工作描述：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1.使用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构建项目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封装组件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提高性能及复用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3.使用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element-ui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实现页面样式构建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.使用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Vuex管理数据，vue-router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实现路由跳转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axios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请求数据实现页面渲染和页面交互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.确保和产品经理及后端开发团队保持良好沟通，不断优化页面性能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小猪短租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（PC）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网址：http://www.xiaozhu.com/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项目介绍：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小猪短租PC端提供了一个短租公寓的在线预订方式，内部提供很大的房源信息，可以供客户选择，使的客户无论在哪旅行，都能有一个良好的居住环境。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工作描述：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1.使用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构建项目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2.使用express搭建本地服务器，确保在渲染数据时前端顺利开发减少开发周期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3.使用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element-ui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实现页面样式构建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4.使用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vue-router配置路由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5.使用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x进行数据状态管理与数据操作实现数据改变视图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6.用jsx语法，axios请求数据实现页面渲染和页面交互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7.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对搜索页面详细房源页面进行开发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8.与后台人员约定接口字段并缩写接口文档以及项目联调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快跑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后台管理系统（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OA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项目介绍：此产品服务于公司内部，提供数据可视化及信息采集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解决公司内部人员的请假、调休，项目任务的分配与管理。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工作描述：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1.使用react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配合dva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框架完成项目搭建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2.配置路由以及页面切换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使用ant-design实现样式层表现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3.使用redux仓库进行数据管理，运用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axios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实现数据请求；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4.使用antd进行数据可视化的编写。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.高效和高质的完成代码的编写。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21Cake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m站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网址：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https://m.21cake.com/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项目介绍：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21Cake让用户通过线上平台提供全国配送服务，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坚持无门店、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"https://www.baidu.com/s?wd=%E9%9B%B6%E5%BA%93%E5%AD%98&amp;tn=SE_PcZhidaonwhc_ngpagmjz&amp;rsv_dl=gh_pc_zhidao"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零库存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、销售和配送一体化的经营模式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旨在为广大用户提供美味的蛋糕、冰激凌。</w:t>
      </w:r>
    </w:p>
    <w:p>
      <w:pPr>
        <w:pStyle w:val="1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工作描述：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使用css3和html5高度还原页面</w:t>
      </w:r>
    </w:p>
    <w:p>
      <w:pPr>
        <w:pStyle w:val="1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right="0" w:rightChars="0" w:firstLine="1260" w:firstLineChars="60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2.使用zepto类库实现页面的交互效果</w:t>
      </w:r>
    </w:p>
    <w:p>
      <w:pPr>
        <w:pStyle w:val="1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Chars="100" w:right="0" w:rightChars="0" w:firstLine="1050" w:firstLineChars="50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3.使用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iScroll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实现滚动提升用户体验</w:t>
      </w:r>
    </w:p>
    <w:p>
      <w:pPr>
        <w:pStyle w:val="16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Chars="100" w:right="0" w:rightChars="0" w:firstLine="1050" w:firstLineChars="50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4.负责网站的维护优化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21Cake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（PC）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网址：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https://www.21cake.com/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项目介绍：</w:t>
      </w: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2"/>
          <w:szCs w:val="22"/>
          <w:shd w:val="clear" w:fill="FFFFFF"/>
        </w:rPr>
        <w:t>廿一客”采取中央工厂统一生产、网络订购的电子商务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2"/>
          <w:szCs w:val="22"/>
          <w:shd w:val="clear" w:fill="FFFFFF"/>
          <w:lang w:val="en-US" w:eastAsia="zh-CN"/>
        </w:rPr>
        <w:t>一体的公司。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工作描述：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1.使用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HTML,CSS,JQuery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实现页面整体搭建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requirejs实现模块划分，避免命名冲突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使用css3动画实现局部动画效果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同后台联调接口，完成页面渲染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tLeast"/>
        <w:jc w:val="both"/>
        <w:textAlignment w:val="auto"/>
        <w:rPr>
          <w:rFonts w:hint="default" w:ascii="Times New Roman" w:hAnsi="Times New Roman" w:eastAsia="微软雅黑" w:cs="Times New Roman"/>
          <w:color w:val="00C9C4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356235</wp:posOffset>
                </wp:positionV>
                <wp:extent cx="2178685" cy="2540"/>
                <wp:effectExtent l="0" t="0" r="0" b="0"/>
                <wp:wrapNone/>
                <wp:docPr id="9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85" cy="25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flip:y;margin-left:130.15pt;margin-top:28.05pt;height:0.2pt;width:171.55pt;z-index:251923456;mso-width-relative:page;mso-height-relative:page;" filled="f" stroked="t" coordsize="21600,21600" o:gfxdata="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si7Uw1gAAAAkBAAAPAAAAAAAAAAEAIAAAACIAAABkcnMvZG93bnJldi54&#10;bWxQSwECFAAUAAAACACHTuJAvYLfx/wBAADcAwAADgAAAAAAAAABACAAAAAlAQAAZHJzL2Uyb0Rv&#10;Yy54bWxQSwUGAAAAAAYABgBZAQAAkwUAAAAA&#10;">
                <v:fill on="f" focussize="0,0"/>
                <v:stroke weight="1pt" color="#808080 [1629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微软雅黑" w:cs="Times New Roman"/>
          <w:color w:val="00C9C4"/>
        </w:rPr>
        <mc:AlternateContent>
          <mc:Choice Requires="wpg">
            <w:drawing>
              <wp:inline distT="0" distB="0" distL="0" distR="0">
                <wp:extent cx="1608455" cy="324485"/>
                <wp:effectExtent l="0" t="0" r="10795" b="18415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55" cy="324485"/>
                          <a:chOff x="19050" y="-10160"/>
                          <a:chExt cx="1779905" cy="324485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13" name="任意多边形 10"/>
                        <wps:cNvSpPr/>
                        <wps:spPr>
                          <a:xfrm>
                            <a:off x="19050" y="-9525"/>
                            <a:ext cx="1779905" cy="323850"/>
                          </a:xfrm>
                          <a:custGeom>
                            <a:avLst/>
                            <a:gdLst>
                              <a:gd name="connsiteX0" fmla="*/ 0 w 2993571"/>
                              <a:gd name="connsiteY0" fmla="*/ 0 h 360000"/>
                              <a:gd name="connsiteX1" fmla="*/ 2284114 w 2993571"/>
                              <a:gd name="connsiteY1" fmla="*/ 0 h 360000"/>
                              <a:gd name="connsiteX2" fmla="*/ 2514600 w 2993571"/>
                              <a:gd name="connsiteY2" fmla="*/ 0 h 360000"/>
                              <a:gd name="connsiteX3" fmla="*/ 2993571 w 2993571"/>
                              <a:gd name="connsiteY3" fmla="*/ 0 h 360000"/>
                              <a:gd name="connsiteX4" fmla="*/ 2745085 w 2993571"/>
                              <a:gd name="connsiteY4" fmla="*/ 360000 h 360000"/>
                              <a:gd name="connsiteX5" fmla="*/ 2514600 w 2993571"/>
                              <a:gd name="connsiteY5" fmla="*/ 360000 h 360000"/>
                              <a:gd name="connsiteX6" fmla="*/ 2035628 w 2993571"/>
                              <a:gd name="connsiteY6" fmla="*/ 360000 h 360000"/>
                              <a:gd name="connsiteX7" fmla="*/ 0 w 2993571"/>
                              <a:gd name="connsiteY7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93571" h="360000">
                                <a:moveTo>
                                  <a:pt x="0" y="0"/>
                                </a:moveTo>
                                <a:lnTo>
                                  <a:pt x="2284114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993571" y="0"/>
                                </a:lnTo>
                                <a:lnTo>
                                  <a:pt x="2745085" y="360000"/>
                                </a:lnTo>
                                <a:lnTo>
                                  <a:pt x="2514600" y="360000"/>
                                </a:lnTo>
                                <a:lnTo>
                                  <a:pt x="2035628" y="360000"/>
                                </a:ln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8"/>
                        <wps:cNvSpPr txBox="1"/>
                        <wps:spPr>
                          <a:xfrm>
                            <a:off x="523875" y="-10160"/>
                            <a:ext cx="1009650" cy="31813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个人成就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.55pt;width:126.65pt;" coordorigin="19050,-10160" coordsize="1779905,324485" o:gfxdata="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LFLLWXVAAAABAEAAA8AAAAAAAAAAQAgAAAAIgAAAGRycy9k&#10;b3ducmV2LnhtbFBLAQIUABQAAAAIAIdO4kCWI/kM6gQAAI8PAAAOAAAAAAAAAAEAIAAAACQBAABk&#10;cnMvZTJvRG9jLnhtbFBLBQYAAAAABgAGAFkBAACACAAAAAA=&#10;">
                <o:lock v:ext="edit" aspectratio="f"/>
                <v:shape id="任意多边形 10" o:spid="_x0000_s1026" o:spt="100" style="position:absolute;left:19050;top:-9525;height:323850;width:1779905;v-text-anchor:middle;" filled="t" stroked="f" coordsize="2993571,360000" o:gfxdata="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x5mRugAAANsA&#10;AAAPAAAAAAAAAAEAIAAAACIAAABkcnMvZG93bnJldi54bWxQSwECFAAUAAAACACHTuJAMy8FnjsA&#10;AAA5AAAAEAAAAAAAAAABACAAAAAJAQAAZHJzL3NoYXBleG1sLnhtbFBLBQYAAAAABgAGAFsBAACz&#10;AwAAAAA=&#10;" path="m0,0l2284114,0,2514600,0,2993571,0,2745085,360000,2514600,360000,2035628,360000,0,360000xe">
                  <v:path o:connectlocs="0,0;1358079,0;1495120,0;1779905,0;1632161,323850;1495120,323850;1210335,323850;0,323850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8" o:spid="_x0000_s1026" o:spt="202" type="#_x0000_t202" style="position:absolute;left:523875;top:-10160;height:318135;width:1009650;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个人成就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Times New Roman" w:hAnsi="Times New Roman" w:eastAsia="微软雅黑" w:cs="Times New Roman"/>
          <w:color w:val="00C9C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在前端的这条道路上，我从最初的对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HTML,CSS以及JQuery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的使用，到后来学习了Vue,React等主流框架，也拿这些框架去做过一些项目，一路上虽然坎坎坷坷的，但是使的自己在接触一个新事物的时候，同时也具备了很强的自学能力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356235</wp:posOffset>
                </wp:positionV>
                <wp:extent cx="2178685" cy="2540"/>
                <wp:effectExtent l="0" t="0" r="0" b="0"/>
                <wp:wrapNone/>
                <wp:docPr id="16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85" cy="25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flip:y;margin-left:130.15pt;margin-top:28.05pt;height:0.2pt;width:171.55pt;z-index:252027904;mso-width-relative:page;mso-height-relative:page;" filled="f" stroked="t" coordsize="21600,21600" o:gfxdata="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yLtTDWAAAACQEAAA8AAAAAAAAAAQAgAAAAIgAAAGRycy9kb3ducmV2Lnht&#10;bFBLAQIUABQAAAAIAIdO4kCjsxPP+wEAAN0DAAAOAAAAAAAAAAEAIAAAACUBAABkcnMvZTJvRG9j&#10;LnhtbFBLBQYAAAAABgAGAFkBAACSBQAAAAA=&#10;">
                <v:fill on="f" focussize="0,0"/>
                <v:stroke weight="1pt" color="#808080 [1629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微软雅黑" w:cs="Times New Roman"/>
          <w:color w:val="00C9C4"/>
        </w:rPr>
        <mc:AlternateContent>
          <mc:Choice Requires="wpg">
            <w:drawing>
              <wp:inline distT="0" distB="0" distL="0" distR="0">
                <wp:extent cx="1608455" cy="324485"/>
                <wp:effectExtent l="0" t="0" r="10795" b="18415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55" cy="324485"/>
                          <a:chOff x="19050" y="-10160"/>
                          <a:chExt cx="1779905" cy="324485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18" name="任意多边形 10"/>
                        <wps:cNvSpPr/>
                        <wps:spPr>
                          <a:xfrm>
                            <a:off x="19050" y="-9525"/>
                            <a:ext cx="1779905" cy="323850"/>
                          </a:xfrm>
                          <a:custGeom>
                            <a:avLst/>
                            <a:gdLst>
                              <a:gd name="connsiteX0" fmla="*/ 0 w 2993571"/>
                              <a:gd name="connsiteY0" fmla="*/ 0 h 360000"/>
                              <a:gd name="connsiteX1" fmla="*/ 2284114 w 2993571"/>
                              <a:gd name="connsiteY1" fmla="*/ 0 h 360000"/>
                              <a:gd name="connsiteX2" fmla="*/ 2514600 w 2993571"/>
                              <a:gd name="connsiteY2" fmla="*/ 0 h 360000"/>
                              <a:gd name="connsiteX3" fmla="*/ 2993571 w 2993571"/>
                              <a:gd name="connsiteY3" fmla="*/ 0 h 360000"/>
                              <a:gd name="connsiteX4" fmla="*/ 2745085 w 2993571"/>
                              <a:gd name="connsiteY4" fmla="*/ 360000 h 360000"/>
                              <a:gd name="connsiteX5" fmla="*/ 2514600 w 2993571"/>
                              <a:gd name="connsiteY5" fmla="*/ 360000 h 360000"/>
                              <a:gd name="connsiteX6" fmla="*/ 2035628 w 2993571"/>
                              <a:gd name="connsiteY6" fmla="*/ 360000 h 360000"/>
                              <a:gd name="connsiteX7" fmla="*/ 0 w 2993571"/>
                              <a:gd name="connsiteY7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93571" h="360000">
                                <a:moveTo>
                                  <a:pt x="0" y="0"/>
                                </a:moveTo>
                                <a:lnTo>
                                  <a:pt x="2284114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993571" y="0"/>
                                </a:lnTo>
                                <a:lnTo>
                                  <a:pt x="2745085" y="360000"/>
                                </a:lnTo>
                                <a:lnTo>
                                  <a:pt x="2514600" y="360000"/>
                                </a:lnTo>
                                <a:lnTo>
                                  <a:pt x="2035628" y="360000"/>
                                </a:ln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18"/>
                        <wps:cNvSpPr txBox="1"/>
                        <wps:spPr>
                          <a:xfrm>
                            <a:off x="523875" y="-10160"/>
                            <a:ext cx="1009650" cy="31813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.55pt;width:126.65pt;" coordorigin="19050,-10160" coordsize="1779905,324485" o:gfxdata="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CxSy1l1QAAAAQBAAAPAAAAAAAAAAEAIAAAACIAAABkcnMv&#10;ZG93bnJldi54bWxQSwECFAAUAAAACACHTuJAbjSByesEAACPDwAADgAAAAAAAAABACAAAAAkAQAA&#10;ZHJzL2Uyb0RvYy54bWxQSwUGAAAAAAYABgBZAQAAgQgAAAAA&#10;">
                <o:lock v:ext="edit" aspectratio="f"/>
                <v:shape id="任意多边形 10" o:spid="_x0000_s1026" o:spt="100" style="position:absolute;left:19050;top:-9525;height:323850;width:1779905;v-text-anchor:middle;" filled="t" stroked="f" coordsize="2993571,360000" o:gfxdata="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ML4L4A&#10;AADbAAAADwAAAAAAAAABACAAAAAiAAAAZHJzL2Rvd25yZXYueG1sUEsBAhQAFAAAAAgAh07iQDMv&#10;BZ47AAAAOQAAABAAAAAAAAAAAQAgAAAADQEAAGRycy9zaGFwZXhtbC54bWxQSwUGAAAAAAYABgBb&#10;AQAAtwMAAAAA&#10;" path="m0,0l2284114,0,2514600,0,2993571,0,2745085,360000,2514600,360000,2035628,360000,0,360000xe">
                  <v:path o:connectlocs="0,0;1358079,0;1495120,0;1779905,0;1632161,323850;1495120,323850;1210335,323850;0,323850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8" o:spid="_x0000_s1026" o:spt="202" type="#_x0000_t202" style="position:absolute;left:523875;top:-10160;height:318135;width:1009650;" filled="t" stroked="f" coordsize="21600,21600" o:gfxdata="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Jb5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suppressAutoHyphens/>
        <w:snapToGrid w:val="0"/>
        <w:spacing w:line="24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1.执行力强，有责任心，遇问题能正确归因，迅速做出调整</w:t>
      </w:r>
    </w:p>
    <w:p>
      <w:pPr>
        <w:numPr>
          <w:ilvl w:val="0"/>
          <w:numId w:val="0"/>
        </w:numPr>
        <w:suppressAutoHyphens/>
        <w:snapToGrid w:val="0"/>
        <w:spacing w:line="24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2..总结开发中遇到的技术攻关问题，保证更进一步提高工作效率</w:t>
      </w:r>
    </w:p>
    <w:p>
      <w:pPr>
        <w:numPr>
          <w:ilvl w:val="0"/>
          <w:numId w:val="0"/>
        </w:numPr>
        <w:suppressAutoHyphens/>
        <w:snapToGrid w:val="0"/>
        <w:spacing w:line="240" w:lineRule="auto"/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3.学习能力强，能快速接受新事物并懂得与团队分享，有较强的团队意识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>4.对每天的工作根据时间的安排进行详细的调整，对周，月工作进行总结与归纳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jc w:val="left"/>
        <w:textAlignment w:val="auto"/>
        <w:rPr>
          <w:rFonts w:hint="eastAsia" w:ascii="Times New Roman" w:hAnsi="Times New Roman" w:eastAsia="微软雅黑" w:cs="Times New Roman"/>
          <w:color w:val="00C9C4"/>
          <w:lang w:val="en-US" w:eastAsia="zh-C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356235</wp:posOffset>
                </wp:positionV>
                <wp:extent cx="2178685" cy="2540"/>
                <wp:effectExtent l="0" t="0" r="0" b="0"/>
                <wp:wrapNone/>
                <wp:docPr id="4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85" cy="25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flip:y;margin-left:130.15pt;margin-top:28.05pt;height:0.2pt;width:171.55pt;z-index:251761664;mso-width-relative:page;mso-height-relative:page;" filled="f" stroked="t" coordsize="21600,21600" o:gfxdata="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si7Uw1gAAAAkBAAAPAAAAAAAAAAEAIAAAACIAAABkcnMvZG93bnJldi54&#10;bWxQSwECFAAUAAAACACHTuJAwgWdRvwBAADcAwAADgAAAAAAAAABACAAAAAlAQAAZHJzL2Uyb0Rv&#10;Yy54bWxQSwUGAAAAAAYABgBZAQAAkwUAAAAA&#10;">
                <v:fill on="f" focussize="0,0"/>
                <v:stroke weight="1pt" color="#808080 [1629]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微软雅黑" w:cs="Times New Roman"/>
          <w:color w:val="00C9C4"/>
        </w:rPr>
        <mc:AlternateContent>
          <mc:Choice Requires="wpg">
            <w:drawing>
              <wp:inline distT="0" distB="0" distL="0" distR="0">
                <wp:extent cx="1608455" cy="324485"/>
                <wp:effectExtent l="0" t="0" r="10795" b="18415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55" cy="324485"/>
                          <a:chOff x="19050" y="-10160"/>
                          <a:chExt cx="1779905" cy="324485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s:wsp>
                        <wps:cNvPr id="28" name="任意多边形 10"/>
                        <wps:cNvSpPr/>
                        <wps:spPr>
                          <a:xfrm>
                            <a:off x="19050" y="-9525"/>
                            <a:ext cx="1779905" cy="323850"/>
                          </a:xfrm>
                          <a:custGeom>
                            <a:avLst/>
                            <a:gdLst>
                              <a:gd name="connsiteX0" fmla="*/ 0 w 2993571"/>
                              <a:gd name="connsiteY0" fmla="*/ 0 h 360000"/>
                              <a:gd name="connsiteX1" fmla="*/ 2284114 w 2993571"/>
                              <a:gd name="connsiteY1" fmla="*/ 0 h 360000"/>
                              <a:gd name="connsiteX2" fmla="*/ 2514600 w 2993571"/>
                              <a:gd name="connsiteY2" fmla="*/ 0 h 360000"/>
                              <a:gd name="connsiteX3" fmla="*/ 2993571 w 2993571"/>
                              <a:gd name="connsiteY3" fmla="*/ 0 h 360000"/>
                              <a:gd name="connsiteX4" fmla="*/ 2745085 w 2993571"/>
                              <a:gd name="connsiteY4" fmla="*/ 360000 h 360000"/>
                              <a:gd name="connsiteX5" fmla="*/ 2514600 w 2993571"/>
                              <a:gd name="connsiteY5" fmla="*/ 360000 h 360000"/>
                              <a:gd name="connsiteX6" fmla="*/ 2035628 w 2993571"/>
                              <a:gd name="connsiteY6" fmla="*/ 360000 h 360000"/>
                              <a:gd name="connsiteX7" fmla="*/ 0 w 2993571"/>
                              <a:gd name="connsiteY7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93571" h="360000">
                                <a:moveTo>
                                  <a:pt x="0" y="0"/>
                                </a:moveTo>
                                <a:lnTo>
                                  <a:pt x="2284114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993571" y="0"/>
                                </a:lnTo>
                                <a:lnTo>
                                  <a:pt x="2745085" y="360000"/>
                                </a:lnTo>
                                <a:lnTo>
                                  <a:pt x="2514600" y="360000"/>
                                </a:lnTo>
                                <a:lnTo>
                                  <a:pt x="2035628" y="360000"/>
                                </a:ln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18"/>
                        <wps:cNvSpPr txBox="1"/>
                        <wps:spPr>
                          <a:xfrm>
                            <a:off x="523875" y="-10160"/>
                            <a:ext cx="1009650" cy="31813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.55pt;width:126.65pt;" coordorigin="19050,-10160" coordsize="1779905,324485" o:gfxdata="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sUstZdUAAAAEAQAADwAAAAAAAAABACAAAAAiAAAAZHJzL2Rvd25y&#10;ZXYueG1sUEsBAhQAFAAAAAgAh07iQIAXDNLmBAAAjQ8AAA4AAAAAAAAAAQAgAAAAJAEAAGRycy9l&#10;Mm9Eb2MueG1sUEsFBgAAAAAGAAYAWQEAAHwIAAAAAA==&#10;">
                <o:lock v:ext="edit" aspectratio="f"/>
                <v:shape id="任意多边形 10" o:spid="_x0000_s1026" o:spt="100" style="position:absolute;left:19050;top:-9525;height:323850;width:1779905;v-text-anchor:middle;" filled="t" stroked="f" coordsize="2993571,360000" o:gfxdata="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PwV25AAAA2wAA&#10;AA8AAAAAAAAAAQAgAAAAIgAAAGRycy9kb3ducmV2LnhtbFBLAQIUABQAAAAIAIdO4kAzLwWeOwAA&#10;ADkAAAAQAAAAAAAAAAEAIAAAAAgBAABkcnMvc2hhcGV4bWwueG1sUEsFBgAAAAAGAAYAWwEAALID&#10;AAAAAA==&#10;" path="m0,0l2284114,0,2514600,0,2993571,0,2745085,360000,2514600,360000,2035628,360000,0,360000xe">
                  <v:path o:connectlocs="0,0;1358079,0;1495120,0;1779905,0;1632161,323850;1495120,323850;1210335,323850;0,323850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8" o:spid="_x0000_s1026" o:spt="202" type="#_x0000_t202" style="position:absolute;left:523875;top:-10160;height:318135;width:1009650;" filled="t" stroked="f" coordsize="21600,21600" o:gfxdata="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myZ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Times New Roman" w:hAnsi="Times New Roman" w:eastAsia="微软雅黑" w:cs="Times New Roman"/>
          <w:color w:val="00C9C4"/>
          <w:lang w:val="en-US" w:eastAsia="zh-CN"/>
        </w:rPr>
        <w:t xml:space="preserve"> 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jc w:val="left"/>
        <w:textAlignment w:val="auto"/>
        <w:rPr>
          <w:rFonts w:hint="eastAsia" w:ascii="Times New Roman" w:hAnsi="Times New Roman" w:eastAsia="微软雅黑" w:cs="Times New Roman"/>
          <w:color w:val="00C9C4"/>
          <w:lang w:val="en-US" w:eastAsia="zh-CN"/>
        </w:rPr>
      </w:pPr>
    </w:p>
    <w:p>
      <w:pPr>
        <w:pStyle w:val="17"/>
        <w:numPr>
          <w:ilvl w:val="0"/>
          <w:numId w:val="0"/>
        </w:numPr>
        <w:adjustRightInd w:val="0"/>
        <w:snapToGrid w:val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2011.09-2015.07    </w:t>
      </w:r>
      <w:r>
        <w:rPr>
          <w:rFonts w:hint="eastAsia" w:eastAsia="宋体"/>
          <w:b/>
          <w:szCs w:val="21"/>
          <w:lang w:val="en-US" w:eastAsia="zh-CN"/>
        </w:rPr>
        <w:t>山西应用科技学院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  <w:t xml:space="preserve">| </w:t>
      </w:r>
      <w:r>
        <w:rPr>
          <w:rFonts w:hint="eastAsia"/>
          <w:b w:val="0"/>
          <w:bCs w:val="0"/>
          <w:szCs w:val="21"/>
          <w:lang w:val="en-US" w:eastAsia="zh-CN"/>
        </w:rPr>
        <w:t>计算机科学与技术       本科</w:t>
      </w:r>
    </w:p>
    <w:sectPr>
      <w:pgSz w:w="11906" w:h="16838"/>
      <w:pgMar w:top="1440" w:right="1406" w:bottom="1440" w:left="151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79D43"/>
    <w:multiLevelType w:val="singleLevel"/>
    <w:tmpl w:val="8FE79D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5A1098"/>
    <w:multiLevelType w:val="singleLevel"/>
    <w:tmpl w:val="B05A10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FC7F05E"/>
    <w:multiLevelType w:val="singleLevel"/>
    <w:tmpl w:val="CFC7F0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484C0F7"/>
    <w:multiLevelType w:val="singleLevel"/>
    <w:tmpl w:val="2484C0F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7A"/>
    <w:rsid w:val="000025C2"/>
    <w:rsid w:val="00017BF7"/>
    <w:rsid w:val="0002041B"/>
    <w:rsid w:val="00023DB3"/>
    <w:rsid w:val="000276F6"/>
    <w:rsid w:val="0003105B"/>
    <w:rsid w:val="00036791"/>
    <w:rsid w:val="0003776F"/>
    <w:rsid w:val="000517DF"/>
    <w:rsid w:val="00052850"/>
    <w:rsid w:val="000533BB"/>
    <w:rsid w:val="00054ADC"/>
    <w:rsid w:val="00060763"/>
    <w:rsid w:val="00062888"/>
    <w:rsid w:val="00067C63"/>
    <w:rsid w:val="00067FCB"/>
    <w:rsid w:val="00070EA0"/>
    <w:rsid w:val="00072FF3"/>
    <w:rsid w:val="00073790"/>
    <w:rsid w:val="00074DEC"/>
    <w:rsid w:val="00075034"/>
    <w:rsid w:val="000777B0"/>
    <w:rsid w:val="000856E7"/>
    <w:rsid w:val="00091019"/>
    <w:rsid w:val="00096C99"/>
    <w:rsid w:val="000A2D97"/>
    <w:rsid w:val="000B0D72"/>
    <w:rsid w:val="000B55F5"/>
    <w:rsid w:val="000B5F92"/>
    <w:rsid w:val="000F1DEF"/>
    <w:rsid w:val="00104F85"/>
    <w:rsid w:val="00105A18"/>
    <w:rsid w:val="00105AA9"/>
    <w:rsid w:val="001074D3"/>
    <w:rsid w:val="00113C0C"/>
    <w:rsid w:val="00113D71"/>
    <w:rsid w:val="00117E49"/>
    <w:rsid w:val="001221CF"/>
    <w:rsid w:val="0012673D"/>
    <w:rsid w:val="00133EB4"/>
    <w:rsid w:val="00134103"/>
    <w:rsid w:val="0014312C"/>
    <w:rsid w:val="001603D0"/>
    <w:rsid w:val="001705B2"/>
    <w:rsid w:val="00175B61"/>
    <w:rsid w:val="00176C12"/>
    <w:rsid w:val="00177C0E"/>
    <w:rsid w:val="001830EF"/>
    <w:rsid w:val="001877DB"/>
    <w:rsid w:val="00190A8B"/>
    <w:rsid w:val="00194C43"/>
    <w:rsid w:val="001A223F"/>
    <w:rsid w:val="001A4F60"/>
    <w:rsid w:val="001A5ADC"/>
    <w:rsid w:val="001B050E"/>
    <w:rsid w:val="001B2A06"/>
    <w:rsid w:val="001B4419"/>
    <w:rsid w:val="001B4CBB"/>
    <w:rsid w:val="001C0B55"/>
    <w:rsid w:val="001C28C0"/>
    <w:rsid w:val="001C48A6"/>
    <w:rsid w:val="001C736A"/>
    <w:rsid w:val="001E07CD"/>
    <w:rsid w:val="001E1338"/>
    <w:rsid w:val="001E2842"/>
    <w:rsid w:val="001E2B89"/>
    <w:rsid w:val="001E6B41"/>
    <w:rsid w:val="001E79B7"/>
    <w:rsid w:val="001F402D"/>
    <w:rsid w:val="001F5FA7"/>
    <w:rsid w:val="001F6427"/>
    <w:rsid w:val="002044C1"/>
    <w:rsid w:val="002072E2"/>
    <w:rsid w:val="00207998"/>
    <w:rsid w:val="002129BC"/>
    <w:rsid w:val="0021420E"/>
    <w:rsid w:val="00225806"/>
    <w:rsid w:val="00227877"/>
    <w:rsid w:val="00233F86"/>
    <w:rsid w:val="0023406F"/>
    <w:rsid w:val="0023666F"/>
    <w:rsid w:val="00240411"/>
    <w:rsid w:val="00243811"/>
    <w:rsid w:val="002440FC"/>
    <w:rsid w:val="00256AEB"/>
    <w:rsid w:val="00260C54"/>
    <w:rsid w:val="00260EC8"/>
    <w:rsid w:val="002651EB"/>
    <w:rsid w:val="00265771"/>
    <w:rsid w:val="0026642D"/>
    <w:rsid w:val="00271569"/>
    <w:rsid w:val="0028163E"/>
    <w:rsid w:val="00286477"/>
    <w:rsid w:val="00293177"/>
    <w:rsid w:val="00294F9F"/>
    <w:rsid w:val="00295898"/>
    <w:rsid w:val="002A04F7"/>
    <w:rsid w:val="002A6073"/>
    <w:rsid w:val="002A73A9"/>
    <w:rsid w:val="002B29D0"/>
    <w:rsid w:val="002C0868"/>
    <w:rsid w:val="002C40EF"/>
    <w:rsid w:val="002D14EC"/>
    <w:rsid w:val="002D33C6"/>
    <w:rsid w:val="002D4771"/>
    <w:rsid w:val="002D596B"/>
    <w:rsid w:val="002E7828"/>
    <w:rsid w:val="002F5E86"/>
    <w:rsid w:val="00302161"/>
    <w:rsid w:val="00320815"/>
    <w:rsid w:val="00323693"/>
    <w:rsid w:val="00330F86"/>
    <w:rsid w:val="0033145D"/>
    <w:rsid w:val="003368F6"/>
    <w:rsid w:val="0034770E"/>
    <w:rsid w:val="00347EA0"/>
    <w:rsid w:val="00365551"/>
    <w:rsid w:val="003702A8"/>
    <w:rsid w:val="00373763"/>
    <w:rsid w:val="003934C8"/>
    <w:rsid w:val="003937D1"/>
    <w:rsid w:val="00396B1D"/>
    <w:rsid w:val="00396C0D"/>
    <w:rsid w:val="003A2517"/>
    <w:rsid w:val="003C185D"/>
    <w:rsid w:val="003C395A"/>
    <w:rsid w:val="003C5429"/>
    <w:rsid w:val="003C6AD6"/>
    <w:rsid w:val="003D2085"/>
    <w:rsid w:val="003E1C56"/>
    <w:rsid w:val="003E43F2"/>
    <w:rsid w:val="004033BB"/>
    <w:rsid w:val="004034C8"/>
    <w:rsid w:val="004062DD"/>
    <w:rsid w:val="004230D3"/>
    <w:rsid w:val="00424733"/>
    <w:rsid w:val="00427A0F"/>
    <w:rsid w:val="004301F4"/>
    <w:rsid w:val="00443293"/>
    <w:rsid w:val="004440A2"/>
    <w:rsid w:val="00450F57"/>
    <w:rsid w:val="00451621"/>
    <w:rsid w:val="004570A3"/>
    <w:rsid w:val="00462D3F"/>
    <w:rsid w:val="004930D1"/>
    <w:rsid w:val="004A58AC"/>
    <w:rsid w:val="004B26E4"/>
    <w:rsid w:val="004C0BDB"/>
    <w:rsid w:val="004C551B"/>
    <w:rsid w:val="004E37A6"/>
    <w:rsid w:val="004E3BC8"/>
    <w:rsid w:val="004F664B"/>
    <w:rsid w:val="005152E8"/>
    <w:rsid w:val="00520E79"/>
    <w:rsid w:val="005238F2"/>
    <w:rsid w:val="0052446D"/>
    <w:rsid w:val="00530B6D"/>
    <w:rsid w:val="00532E52"/>
    <w:rsid w:val="005502C1"/>
    <w:rsid w:val="0055207F"/>
    <w:rsid w:val="00552C00"/>
    <w:rsid w:val="0056326C"/>
    <w:rsid w:val="005647A3"/>
    <w:rsid w:val="00587E94"/>
    <w:rsid w:val="005933E8"/>
    <w:rsid w:val="005A6030"/>
    <w:rsid w:val="005B60C3"/>
    <w:rsid w:val="005C03E1"/>
    <w:rsid w:val="005C1026"/>
    <w:rsid w:val="005C3838"/>
    <w:rsid w:val="005C4537"/>
    <w:rsid w:val="005C55C0"/>
    <w:rsid w:val="005C79AB"/>
    <w:rsid w:val="005C7C0C"/>
    <w:rsid w:val="005D0207"/>
    <w:rsid w:val="005D20B0"/>
    <w:rsid w:val="005D601F"/>
    <w:rsid w:val="005D66E9"/>
    <w:rsid w:val="005E5C83"/>
    <w:rsid w:val="005F0237"/>
    <w:rsid w:val="00600093"/>
    <w:rsid w:val="006019BA"/>
    <w:rsid w:val="00602EF1"/>
    <w:rsid w:val="00606A3D"/>
    <w:rsid w:val="00620239"/>
    <w:rsid w:val="00621785"/>
    <w:rsid w:val="0062438C"/>
    <w:rsid w:val="006249E9"/>
    <w:rsid w:val="00626F3D"/>
    <w:rsid w:val="00630E6E"/>
    <w:rsid w:val="006310D7"/>
    <w:rsid w:val="006319B3"/>
    <w:rsid w:val="00632AFF"/>
    <w:rsid w:val="00661E11"/>
    <w:rsid w:val="00664DD4"/>
    <w:rsid w:val="006663CB"/>
    <w:rsid w:val="00671802"/>
    <w:rsid w:val="00672246"/>
    <w:rsid w:val="00673E4F"/>
    <w:rsid w:val="00674770"/>
    <w:rsid w:val="0067531A"/>
    <w:rsid w:val="006836E9"/>
    <w:rsid w:val="00684C0A"/>
    <w:rsid w:val="00694CCE"/>
    <w:rsid w:val="00697FCA"/>
    <w:rsid w:val="006A0D0E"/>
    <w:rsid w:val="006B0195"/>
    <w:rsid w:val="006B54FA"/>
    <w:rsid w:val="006B76D6"/>
    <w:rsid w:val="006C6A31"/>
    <w:rsid w:val="006D2472"/>
    <w:rsid w:val="006D3E0E"/>
    <w:rsid w:val="006E63D5"/>
    <w:rsid w:val="006F2EF1"/>
    <w:rsid w:val="006F2F45"/>
    <w:rsid w:val="006F47C6"/>
    <w:rsid w:val="0070008D"/>
    <w:rsid w:val="007069AF"/>
    <w:rsid w:val="00717529"/>
    <w:rsid w:val="007306C5"/>
    <w:rsid w:val="007358C5"/>
    <w:rsid w:val="007539F1"/>
    <w:rsid w:val="00754A51"/>
    <w:rsid w:val="0079424A"/>
    <w:rsid w:val="007A6983"/>
    <w:rsid w:val="007B1E40"/>
    <w:rsid w:val="007B5071"/>
    <w:rsid w:val="007C695D"/>
    <w:rsid w:val="007D02B3"/>
    <w:rsid w:val="007D45F9"/>
    <w:rsid w:val="007D5EE7"/>
    <w:rsid w:val="007E7F25"/>
    <w:rsid w:val="008018A7"/>
    <w:rsid w:val="00802E2A"/>
    <w:rsid w:val="00815644"/>
    <w:rsid w:val="00815B62"/>
    <w:rsid w:val="00816AFC"/>
    <w:rsid w:val="008249F1"/>
    <w:rsid w:val="00825449"/>
    <w:rsid w:val="00840121"/>
    <w:rsid w:val="00841BB0"/>
    <w:rsid w:val="008463D8"/>
    <w:rsid w:val="00856EF6"/>
    <w:rsid w:val="008612A7"/>
    <w:rsid w:val="00870173"/>
    <w:rsid w:val="00897176"/>
    <w:rsid w:val="008A1E98"/>
    <w:rsid w:val="008A401B"/>
    <w:rsid w:val="008B08D3"/>
    <w:rsid w:val="008C063C"/>
    <w:rsid w:val="008C6D54"/>
    <w:rsid w:val="008D6559"/>
    <w:rsid w:val="008D6A62"/>
    <w:rsid w:val="008F360B"/>
    <w:rsid w:val="008F42D4"/>
    <w:rsid w:val="009038F2"/>
    <w:rsid w:val="009069C7"/>
    <w:rsid w:val="00915DD4"/>
    <w:rsid w:val="00921018"/>
    <w:rsid w:val="009303D8"/>
    <w:rsid w:val="00934D52"/>
    <w:rsid w:val="0095457F"/>
    <w:rsid w:val="00960B99"/>
    <w:rsid w:val="009611FB"/>
    <w:rsid w:val="00967DFC"/>
    <w:rsid w:val="00971203"/>
    <w:rsid w:val="00971236"/>
    <w:rsid w:val="00975030"/>
    <w:rsid w:val="00982B18"/>
    <w:rsid w:val="00991093"/>
    <w:rsid w:val="00992B4A"/>
    <w:rsid w:val="009947A4"/>
    <w:rsid w:val="0099535F"/>
    <w:rsid w:val="00996D21"/>
    <w:rsid w:val="009A2119"/>
    <w:rsid w:val="009A5AFA"/>
    <w:rsid w:val="009C3D54"/>
    <w:rsid w:val="009C5503"/>
    <w:rsid w:val="009F73C3"/>
    <w:rsid w:val="00A01890"/>
    <w:rsid w:val="00A02E7C"/>
    <w:rsid w:val="00A14EB9"/>
    <w:rsid w:val="00A34E8B"/>
    <w:rsid w:val="00A45A9D"/>
    <w:rsid w:val="00A45BDF"/>
    <w:rsid w:val="00A52964"/>
    <w:rsid w:val="00A53623"/>
    <w:rsid w:val="00A547A0"/>
    <w:rsid w:val="00A706C2"/>
    <w:rsid w:val="00A72B6E"/>
    <w:rsid w:val="00A80863"/>
    <w:rsid w:val="00A8137D"/>
    <w:rsid w:val="00A97495"/>
    <w:rsid w:val="00AA3546"/>
    <w:rsid w:val="00AA37C9"/>
    <w:rsid w:val="00AA69A1"/>
    <w:rsid w:val="00AB4583"/>
    <w:rsid w:val="00AB4625"/>
    <w:rsid w:val="00AC2E85"/>
    <w:rsid w:val="00AD0F3A"/>
    <w:rsid w:val="00AD1EC7"/>
    <w:rsid w:val="00AE4333"/>
    <w:rsid w:val="00AE66A6"/>
    <w:rsid w:val="00AF02C3"/>
    <w:rsid w:val="00AF6EA5"/>
    <w:rsid w:val="00AF7D82"/>
    <w:rsid w:val="00B1085C"/>
    <w:rsid w:val="00B14CD6"/>
    <w:rsid w:val="00B21495"/>
    <w:rsid w:val="00B2282F"/>
    <w:rsid w:val="00B2578A"/>
    <w:rsid w:val="00B265B7"/>
    <w:rsid w:val="00B43FA0"/>
    <w:rsid w:val="00B44588"/>
    <w:rsid w:val="00B4618C"/>
    <w:rsid w:val="00B50049"/>
    <w:rsid w:val="00B52FAF"/>
    <w:rsid w:val="00B57B15"/>
    <w:rsid w:val="00B6554A"/>
    <w:rsid w:val="00B73958"/>
    <w:rsid w:val="00B756E6"/>
    <w:rsid w:val="00B7615A"/>
    <w:rsid w:val="00B807DB"/>
    <w:rsid w:val="00B9552C"/>
    <w:rsid w:val="00B97060"/>
    <w:rsid w:val="00B97FD4"/>
    <w:rsid w:val="00BB0903"/>
    <w:rsid w:val="00BB657B"/>
    <w:rsid w:val="00BB7390"/>
    <w:rsid w:val="00BC0473"/>
    <w:rsid w:val="00BC1594"/>
    <w:rsid w:val="00BD0018"/>
    <w:rsid w:val="00BD5B04"/>
    <w:rsid w:val="00BD63C0"/>
    <w:rsid w:val="00C04A66"/>
    <w:rsid w:val="00C14494"/>
    <w:rsid w:val="00C14AED"/>
    <w:rsid w:val="00C16AE6"/>
    <w:rsid w:val="00C26FA1"/>
    <w:rsid w:val="00C27AA6"/>
    <w:rsid w:val="00C343DF"/>
    <w:rsid w:val="00C40B11"/>
    <w:rsid w:val="00C438F7"/>
    <w:rsid w:val="00C46ECB"/>
    <w:rsid w:val="00C55DE6"/>
    <w:rsid w:val="00C56A45"/>
    <w:rsid w:val="00C6103E"/>
    <w:rsid w:val="00C624F7"/>
    <w:rsid w:val="00C64529"/>
    <w:rsid w:val="00C657A6"/>
    <w:rsid w:val="00C71727"/>
    <w:rsid w:val="00C854FE"/>
    <w:rsid w:val="00C9529B"/>
    <w:rsid w:val="00CA2749"/>
    <w:rsid w:val="00CA4316"/>
    <w:rsid w:val="00CA6A25"/>
    <w:rsid w:val="00CA7CB4"/>
    <w:rsid w:val="00CC0CB9"/>
    <w:rsid w:val="00CC4FE8"/>
    <w:rsid w:val="00CC7A95"/>
    <w:rsid w:val="00CD64F8"/>
    <w:rsid w:val="00CE42D8"/>
    <w:rsid w:val="00CE5456"/>
    <w:rsid w:val="00CF6466"/>
    <w:rsid w:val="00D03148"/>
    <w:rsid w:val="00D2728F"/>
    <w:rsid w:val="00D32BA5"/>
    <w:rsid w:val="00D342B2"/>
    <w:rsid w:val="00D3714B"/>
    <w:rsid w:val="00D57C40"/>
    <w:rsid w:val="00D622B1"/>
    <w:rsid w:val="00D62E7F"/>
    <w:rsid w:val="00D72011"/>
    <w:rsid w:val="00D8466F"/>
    <w:rsid w:val="00D84985"/>
    <w:rsid w:val="00D932F2"/>
    <w:rsid w:val="00DA5399"/>
    <w:rsid w:val="00DD1B09"/>
    <w:rsid w:val="00DD66D9"/>
    <w:rsid w:val="00DD6BF4"/>
    <w:rsid w:val="00DE0644"/>
    <w:rsid w:val="00DE73FF"/>
    <w:rsid w:val="00DF1AA8"/>
    <w:rsid w:val="00E0433E"/>
    <w:rsid w:val="00E1403E"/>
    <w:rsid w:val="00E2041E"/>
    <w:rsid w:val="00E317DE"/>
    <w:rsid w:val="00E33A1A"/>
    <w:rsid w:val="00E37FBE"/>
    <w:rsid w:val="00E412FE"/>
    <w:rsid w:val="00E4195F"/>
    <w:rsid w:val="00E53F49"/>
    <w:rsid w:val="00E54488"/>
    <w:rsid w:val="00E5707D"/>
    <w:rsid w:val="00E62840"/>
    <w:rsid w:val="00E649E0"/>
    <w:rsid w:val="00E723AD"/>
    <w:rsid w:val="00E76AA8"/>
    <w:rsid w:val="00E83365"/>
    <w:rsid w:val="00EA2806"/>
    <w:rsid w:val="00EA2F13"/>
    <w:rsid w:val="00EA2FF3"/>
    <w:rsid w:val="00EA41E9"/>
    <w:rsid w:val="00EB2BDF"/>
    <w:rsid w:val="00EB6C93"/>
    <w:rsid w:val="00EC5232"/>
    <w:rsid w:val="00ED1336"/>
    <w:rsid w:val="00ED2EA0"/>
    <w:rsid w:val="00ED5D27"/>
    <w:rsid w:val="00EE0BEF"/>
    <w:rsid w:val="00EF36E9"/>
    <w:rsid w:val="00F02065"/>
    <w:rsid w:val="00F02F69"/>
    <w:rsid w:val="00F2178D"/>
    <w:rsid w:val="00F36488"/>
    <w:rsid w:val="00F4115B"/>
    <w:rsid w:val="00F44494"/>
    <w:rsid w:val="00F52823"/>
    <w:rsid w:val="00F756A7"/>
    <w:rsid w:val="00F90C10"/>
    <w:rsid w:val="00FA3B33"/>
    <w:rsid w:val="00FA57FD"/>
    <w:rsid w:val="00FB286D"/>
    <w:rsid w:val="00FB7DCD"/>
    <w:rsid w:val="00FC7D2C"/>
    <w:rsid w:val="00FD3BE7"/>
    <w:rsid w:val="00FE4C03"/>
    <w:rsid w:val="00FF1F5B"/>
    <w:rsid w:val="01070098"/>
    <w:rsid w:val="01094551"/>
    <w:rsid w:val="010E279E"/>
    <w:rsid w:val="011A7A31"/>
    <w:rsid w:val="013F41BE"/>
    <w:rsid w:val="014C4C98"/>
    <w:rsid w:val="015D0F50"/>
    <w:rsid w:val="01697194"/>
    <w:rsid w:val="016B4A26"/>
    <w:rsid w:val="016C0E39"/>
    <w:rsid w:val="017D29B0"/>
    <w:rsid w:val="019B65DB"/>
    <w:rsid w:val="01C153B1"/>
    <w:rsid w:val="01DB4B45"/>
    <w:rsid w:val="021F221E"/>
    <w:rsid w:val="02224DFB"/>
    <w:rsid w:val="022E13B2"/>
    <w:rsid w:val="024A4B09"/>
    <w:rsid w:val="025432F0"/>
    <w:rsid w:val="02590E66"/>
    <w:rsid w:val="027D10F7"/>
    <w:rsid w:val="027E1E69"/>
    <w:rsid w:val="02957814"/>
    <w:rsid w:val="02D7547B"/>
    <w:rsid w:val="034A615B"/>
    <w:rsid w:val="034F2302"/>
    <w:rsid w:val="035D3ADE"/>
    <w:rsid w:val="036C521B"/>
    <w:rsid w:val="036E7AD9"/>
    <w:rsid w:val="03830589"/>
    <w:rsid w:val="03963F8F"/>
    <w:rsid w:val="03A35AD5"/>
    <w:rsid w:val="03BA39B8"/>
    <w:rsid w:val="03D07D5F"/>
    <w:rsid w:val="03D51189"/>
    <w:rsid w:val="03DF5BEB"/>
    <w:rsid w:val="03ED2528"/>
    <w:rsid w:val="03FB4EAB"/>
    <w:rsid w:val="03FF1479"/>
    <w:rsid w:val="03FF6BB7"/>
    <w:rsid w:val="04093B10"/>
    <w:rsid w:val="04255E69"/>
    <w:rsid w:val="0427679C"/>
    <w:rsid w:val="0449266E"/>
    <w:rsid w:val="04495F6B"/>
    <w:rsid w:val="0454456C"/>
    <w:rsid w:val="045750CD"/>
    <w:rsid w:val="049C53A6"/>
    <w:rsid w:val="04A9264C"/>
    <w:rsid w:val="04AE74CC"/>
    <w:rsid w:val="04B22D6B"/>
    <w:rsid w:val="04D57E56"/>
    <w:rsid w:val="04D959FD"/>
    <w:rsid w:val="04FA4A21"/>
    <w:rsid w:val="05031CE5"/>
    <w:rsid w:val="05257A5D"/>
    <w:rsid w:val="05497BAA"/>
    <w:rsid w:val="05842626"/>
    <w:rsid w:val="05B07B7E"/>
    <w:rsid w:val="05B47C37"/>
    <w:rsid w:val="060379FA"/>
    <w:rsid w:val="060D57FB"/>
    <w:rsid w:val="061845CD"/>
    <w:rsid w:val="061F4B28"/>
    <w:rsid w:val="06331955"/>
    <w:rsid w:val="06333FB2"/>
    <w:rsid w:val="06370753"/>
    <w:rsid w:val="063B2BD5"/>
    <w:rsid w:val="064A5ABB"/>
    <w:rsid w:val="064F4FB2"/>
    <w:rsid w:val="065045E6"/>
    <w:rsid w:val="06506CC7"/>
    <w:rsid w:val="06527204"/>
    <w:rsid w:val="06900EE0"/>
    <w:rsid w:val="069147FC"/>
    <w:rsid w:val="06DB3B1C"/>
    <w:rsid w:val="06E50A9A"/>
    <w:rsid w:val="06F16A2E"/>
    <w:rsid w:val="07037B5F"/>
    <w:rsid w:val="070A7053"/>
    <w:rsid w:val="070A7B29"/>
    <w:rsid w:val="07320597"/>
    <w:rsid w:val="075944C1"/>
    <w:rsid w:val="076E1F16"/>
    <w:rsid w:val="07784CC5"/>
    <w:rsid w:val="07940C99"/>
    <w:rsid w:val="07A30C6C"/>
    <w:rsid w:val="07AC5376"/>
    <w:rsid w:val="07BA6AEE"/>
    <w:rsid w:val="07CB2100"/>
    <w:rsid w:val="07D46131"/>
    <w:rsid w:val="07EE7CB8"/>
    <w:rsid w:val="082C542B"/>
    <w:rsid w:val="083779B3"/>
    <w:rsid w:val="083E0AA6"/>
    <w:rsid w:val="08534EF6"/>
    <w:rsid w:val="08620412"/>
    <w:rsid w:val="089216FD"/>
    <w:rsid w:val="089E4B1C"/>
    <w:rsid w:val="08E51A09"/>
    <w:rsid w:val="08F478D8"/>
    <w:rsid w:val="091B0013"/>
    <w:rsid w:val="09214ED8"/>
    <w:rsid w:val="09270A71"/>
    <w:rsid w:val="095669A2"/>
    <w:rsid w:val="09583192"/>
    <w:rsid w:val="09637A6D"/>
    <w:rsid w:val="096D54C0"/>
    <w:rsid w:val="099816D6"/>
    <w:rsid w:val="09BB6AF9"/>
    <w:rsid w:val="09C725CD"/>
    <w:rsid w:val="09CA37EA"/>
    <w:rsid w:val="09D209A8"/>
    <w:rsid w:val="09D8196A"/>
    <w:rsid w:val="09F20ECE"/>
    <w:rsid w:val="09F83BCE"/>
    <w:rsid w:val="0A124BA0"/>
    <w:rsid w:val="0A146D2C"/>
    <w:rsid w:val="0A154886"/>
    <w:rsid w:val="0A20695D"/>
    <w:rsid w:val="0A2254ED"/>
    <w:rsid w:val="0A353FDD"/>
    <w:rsid w:val="0A5E38A4"/>
    <w:rsid w:val="0A633CB4"/>
    <w:rsid w:val="0A831103"/>
    <w:rsid w:val="0AD30C84"/>
    <w:rsid w:val="0AD57089"/>
    <w:rsid w:val="0B183147"/>
    <w:rsid w:val="0B1A16B3"/>
    <w:rsid w:val="0B527119"/>
    <w:rsid w:val="0B7A2649"/>
    <w:rsid w:val="0B8A19E5"/>
    <w:rsid w:val="0B911255"/>
    <w:rsid w:val="0B912213"/>
    <w:rsid w:val="0B9A576A"/>
    <w:rsid w:val="0BD20574"/>
    <w:rsid w:val="0BF202BB"/>
    <w:rsid w:val="0C0A3637"/>
    <w:rsid w:val="0C1138A4"/>
    <w:rsid w:val="0C301AC6"/>
    <w:rsid w:val="0C3E49DE"/>
    <w:rsid w:val="0C6D21E7"/>
    <w:rsid w:val="0C903435"/>
    <w:rsid w:val="0C996DEC"/>
    <w:rsid w:val="0C9D4886"/>
    <w:rsid w:val="0CAA79C8"/>
    <w:rsid w:val="0CB96393"/>
    <w:rsid w:val="0CC01B49"/>
    <w:rsid w:val="0CCB33FF"/>
    <w:rsid w:val="0CD860FA"/>
    <w:rsid w:val="0CEC3954"/>
    <w:rsid w:val="0D053963"/>
    <w:rsid w:val="0D117E71"/>
    <w:rsid w:val="0D372CFC"/>
    <w:rsid w:val="0D3E7B20"/>
    <w:rsid w:val="0D4B4031"/>
    <w:rsid w:val="0D4C7B30"/>
    <w:rsid w:val="0D526E33"/>
    <w:rsid w:val="0D59087E"/>
    <w:rsid w:val="0D5F668B"/>
    <w:rsid w:val="0D847299"/>
    <w:rsid w:val="0DDD309D"/>
    <w:rsid w:val="0E1E233D"/>
    <w:rsid w:val="0E3056CF"/>
    <w:rsid w:val="0E3C544C"/>
    <w:rsid w:val="0E3E2478"/>
    <w:rsid w:val="0E6F00B3"/>
    <w:rsid w:val="0E6F25F8"/>
    <w:rsid w:val="0E740D0F"/>
    <w:rsid w:val="0E7557A6"/>
    <w:rsid w:val="0E7A2D8C"/>
    <w:rsid w:val="0E871CD1"/>
    <w:rsid w:val="0E93172C"/>
    <w:rsid w:val="0F005E37"/>
    <w:rsid w:val="0F3F5C9C"/>
    <w:rsid w:val="0F455D1F"/>
    <w:rsid w:val="0FB01893"/>
    <w:rsid w:val="0FC52687"/>
    <w:rsid w:val="0FCA549B"/>
    <w:rsid w:val="0FD514A7"/>
    <w:rsid w:val="0FE75F9C"/>
    <w:rsid w:val="0FEF60E7"/>
    <w:rsid w:val="0FF572E5"/>
    <w:rsid w:val="0FFD3AE1"/>
    <w:rsid w:val="100D2838"/>
    <w:rsid w:val="1020060A"/>
    <w:rsid w:val="102B63EE"/>
    <w:rsid w:val="10355A4A"/>
    <w:rsid w:val="104445E3"/>
    <w:rsid w:val="10575FBA"/>
    <w:rsid w:val="10601E41"/>
    <w:rsid w:val="108C6060"/>
    <w:rsid w:val="10905AE5"/>
    <w:rsid w:val="10AF29AF"/>
    <w:rsid w:val="10B814C2"/>
    <w:rsid w:val="10D53481"/>
    <w:rsid w:val="10DF7704"/>
    <w:rsid w:val="10E1154B"/>
    <w:rsid w:val="10E41650"/>
    <w:rsid w:val="10F335DA"/>
    <w:rsid w:val="10F8772E"/>
    <w:rsid w:val="11004F3D"/>
    <w:rsid w:val="1105758B"/>
    <w:rsid w:val="11272AB9"/>
    <w:rsid w:val="1130310C"/>
    <w:rsid w:val="11424473"/>
    <w:rsid w:val="114626EA"/>
    <w:rsid w:val="11552EB3"/>
    <w:rsid w:val="118C3F0B"/>
    <w:rsid w:val="11960D14"/>
    <w:rsid w:val="119E2A41"/>
    <w:rsid w:val="119E53FA"/>
    <w:rsid w:val="11AA342D"/>
    <w:rsid w:val="11B61AA4"/>
    <w:rsid w:val="11F60D9B"/>
    <w:rsid w:val="11FF2D70"/>
    <w:rsid w:val="12072686"/>
    <w:rsid w:val="12073835"/>
    <w:rsid w:val="121D32B5"/>
    <w:rsid w:val="121F5170"/>
    <w:rsid w:val="1221618B"/>
    <w:rsid w:val="123C7107"/>
    <w:rsid w:val="12525DA8"/>
    <w:rsid w:val="127127F1"/>
    <w:rsid w:val="1281645A"/>
    <w:rsid w:val="12BC097B"/>
    <w:rsid w:val="12DB6BE7"/>
    <w:rsid w:val="12E86237"/>
    <w:rsid w:val="12F84C4A"/>
    <w:rsid w:val="133129F5"/>
    <w:rsid w:val="135A0BDE"/>
    <w:rsid w:val="13901EF3"/>
    <w:rsid w:val="139C1330"/>
    <w:rsid w:val="13A92A91"/>
    <w:rsid w:val="13A96E87"/>
    <w:rsid w:val="13C62DDA"/>
    <w:rsid w:val="13EA31F6"/>
    <w:rsid w:val="13F15C5D"/>
    <w:rsid w:val="13FD368D"/>
    <w:rsid w:val="1401740F"/>
    <w:rsid w:val="14176CCB"/>
    <w:rsid w:val="14185F70"/>
    <w:rsid w:val="14396DF2"/>
    <w:rsid w:val="145C1B52"/>
    <w:rsid w:val="146447B6"/>
    <w:rsid w:val="1469564E"/>
    <w:rsid w:val="148375C9"/>
    <w:rsid w:val="14952CF1"/>
    <w:rsid w:val="14C62AE2"/>
    <w:rsid w:val="14D35774"/>
    <w:rsid w:val="14D76669"/>
    <w:rsid w:val="14DF3F88"/>
    <w:rsid w:val="150F695B"/>
    <w:rsid w:val="152B5CB5"/>
    <w:rsid w:val="152D1356"/>
    <w:rsid w:val="153140E4"/>
    <w:rsid w:val="15436FD7"/>
    <w:rsid w:val="1562269A"/>
    <w:rsid w:val="15754082"/>
    <w:rsid w:val="158C496C"/>
    <w:rsid w:val="158C75A8"/>
    <w:rsid w:val="15BB6C09"/>
    <w:rsid w:val="15CD5163"/>
    <w:rsid w:val="15E87C8C"/>
    <w:rsid w:val="16654FAE"/>
    <w:rsid w:val="16954281"/>
    <w:rsid w:val="16A04BE6"/>
    <w:rsid w:val="16C56C09"/>
    <w:rsid w:val="16E03680"/>
    <w:rsid w:val="16F95904"/>
    <w:rsid w:val="17042307"/>
    <w:rsid w:val="170603D6"/>
    <w:rsid w:val="17280ECB"/>
    <w:rsid w:val="173B721B"/>
    <w:rsid w:val="17694199"/>
    <w:rsid w:val="176D7122"/>
    <w:rsid w:val="176E3106"/>
    <w:rsid w:val="17701972"/>
    <w:rsid w:val="17B06C6C"/>
    <w:rsid w:val="17C179B3"/>
    <w:rsid w:val="17D7159E"/>
    <w:rsid w:val="17D92407"/>
    <w:rsid w:val="17E51594"/>
    <w:rsid w:val="17F14DA3"/>
    <w:rsid w:val="17F623FA"/>
    <w:rsid w:val="180636D8"/>
    <w:rsid w:val="18332604"/>
    <w:rsid w:val="184054E6"/>
    <w:rsid w:val="18585982"/>
    <w:rsid w:val="186A54AB"/>
    <w:rsid w:val="18744C50"/>
    <w:rsid w:val="188304FB"/>
    <w:rsid w:val="1888531A"/>
    <w:rsid w:val="188E04CB"/>
    <w:rsid w:val="18E90EF3"/>
    <w:rsid w:val="18EE78DD"/>
    <w:rsid w:val="19044D2E"/>
    <w:rsid w:val="19100AB1"/>
    <w:rsid w:val="194605EF"/>
    <w:rsid w:val="1992793C"/>
    <w:rsid w:val="19B6708E"/>
    <w:rsid w:val="19B837FD"/>
    <w:rsid w:val="19DA7C5A"/>
    <w:rsid w:val="1A185B56"/>
    <w:rsid w:val="1A231FCC"/>
    <w:rsid w:val="1A370CDF"/>
    <w:rsid w:val="1A3A2602"/>
    <w:rsid w:val="1A511BA0"/>
    <w:rsid w:val="1A55071F"/>
    <w:rsid w:val="1A627D81"/>
    <w:rsid w:val="1A681D97"/>
    <w:rsid w:val="1A682036"/>
    <w:rsid w:val="1A6A156B"/>
    <w:rsid w:val="1A73485C"/>
    <w:rsid w:val="1A7A4854"/>
    <w:rsid w:val="1A7E3401"/>
    <w:rsid w:val="1AA363C3"/>
    <w:rsid w:val="1AA42738"/>
    <w:rsid w:val="1ACD2C94"/>
    <w:rsid w:val="1ADA23D9"/>
    <w:rsid w:val="1ADF0561"/>
    <w:rsid w:val="1AE527E1"/>
    <w:rsid w:val="1B2D1B13"/>
    <w:rsid w:val="1B320A1E"/>
    <w:rsid w:val="1B3E1157"/>
    <w:rsid w:val="1B454C0E"/>
    <w:rsid w:val="1B6125BD"/>
    <w:rsid w:val="1B623D9C"/>
    <w:rsid w:val="1B6C2E9E"/>
    <w:rsid w:val="1B913487"/>
    <w:rsid w:val="1B97752B"/>
    <w:rsid w:val="1B9E005E"/>
    <w:rsid w:val="1BA25A01"/>
    <w:rsid w:val="1BF160A2"/>
    <w:rsid w:val="1BF56BD7"/>
    <w:rsid w:val="1C1C759A"/>
    <w:rsid w:val="1C2822F8"/>
    <w:rsid w:val="1C353776"/>
    <w:rsid w:val="1C4C09FE"/>
    <w:rsid w:val="1C6B1972"/>
    <w:rsid w:val="1C7B56F8"/>
    <w:rsid w:val="1CB04B6A"/>
    <w:rsid w:val="1CBA216A"/>
    <w:rsid w:val="1CBE6B3E"/>
    <w:rsid w:val="1D110257"/>
    <w:rsid w:val="1D386299"/>
    <w:rsid w:val="1D495944"/>
    <w:rsid w:val="1D6A08F8"/>
    <w:rsid w:val="1D6C4B23"/>
    <w:rsid w:val="1D8E1373"/>
    <w:rsid w:val="1DAB5906"/>
    <w:rsid w:val="1DB01585"/>
    <w:rsid w:val="1DB76EE7"/>
    <w:rsid w:val="1DBC1F96"/>
    <w:rsid w:val="1DC440F0"/>
    <w:rsid w:val="1DD64F49"/>
    <w:rsid w:val="1DD76B78"/>
    <w:rsid w:val="1DE400C8"/>
    <w:rsid w:val="1E0672D6"/>
    <w:rsid w:val="1E0D7D5E"/>
    <w:rsid w:val="1E146E8A"/>
    <w:rsid w:val="1E181E7A"/>
    <w:rsid w:val="1E211614"/>
    <w:rsid w:val="1E2F53F6"/>
    <w:rsid w:val="1E4075F4"/>
    <w:rsid w:val="1E473B14"/>
    <w:rsid w:val="1E6A2BEA"/>
    <w:rsid w:val="1EA516C3"/>
    <w:rsid w:val="1EAC2AB9"/>
    <w:rsid w:val="1EAD3CF9"/>
    <w:rsid w:val="1EB53EF1"/>
    <w:rsid w:val="1EC414F1"/>
    <w:rsid w:val="1EC741B4"/>
    <w:rsid w:val="1EE7652E"/>
    <w:rsid w:val="1EFB51AE"/>
    <w:rsid w:val="1F1202B3"/>
    <w:rsid w:val="1F126BDA"/>
    <w:rsid w:val="1F2724B5"/>
    <w:rsid w:val="1F3149AE"/>
    <w:rsid w:val="1F385F62"/>
    <w:rsid w:val="1F465892"/>
    <w:rsid w:val="1F511CE6"/>
    <w:rsid w:val="1F523927"/>
    <w:rsid w:val="1F603679"/>
    <w:rsid w:val="1F6F4129"/>
    <w:rsid w:val="1F73152F"/>
    <w:rsid w:val="1F7916BD"/>
    <w:rsid w:val="1F796780"/>
    <w:rsid w:val="1F803EC8"/>
    <w:rsid w:val="1F9947F4"/>
    <w:rsid w:val="1FA4186E"/>
    <w:rsid w:val="1FB2041A"/>
    <w:rsid w:val="1FF24730"/>
    <w:rsid w:val="20003375"/>
    <w:rsid w:val="20200FB3"/>
    <w:rsid w:val="202A1426"/>
    <w:rsid w:val="203223E9"/>
    <w:rsid w:val="203329DA"/>
    <w:rsid w:val="205710CC"/>
    <w:rsid w:val="206411D9"/>
    <w:rsid w:val="207C113C"/>
    <w:rsid w:val="2098297B"/>
    <w:rsid w:val="20A24E45"/>
    <w:rsid w:val="20B80ADE"/>
    <w:rsid w:val="20B933BE"/>
    <w:rsid w:val="20C82337"/>
    <w:rsid w:val="20D46A77"/>
    <w:rsid w:val="20DC139E"/>
    <w:rsid w:val="20E008FA"/>
    <w:rsid w:val="20F74A67"/>
    <w:rsid w:val="21281762"/>
    <w:rsid w:val="212F2F51"/>
    <w:rsid w:val="21332185"/>
    <w:rsid w:val="21435AA7"/>
    <w:rsid w:val="21443604"/>
    <w:rsid w:val="214B7056"/>
    <w:rsid w:val="21622571"/>
    <w:rsid w:val="21833D38"/>
    <w:rsid w:val="21834252"/>
    <w:rsid w:val="21931D0A"/>
    <w:rsid w:val="21935589"/>
    <w:rsid w:val="21A90C30"/>
    <w:rsid w:val="21AC45CA"/>
    <w:rsid w:val="21D43480"/>
    <w:rsid w:val="21EB2787"/>
    <w:rsid w:val="221F4E20"/>
    <w:rsid w:val="223E4236"/>
    <w:rsid w:val="22515118"/>
    <w:rsid w:val="225F19D4"/>
    <w:rsid w:val="2278477F"/>
    <w:rsid w:val="22927A63"/>
    <w:rsid w:val="22965225"/>
    <w:rsid w:val="229B3D8E"/>
    <w:rsid w:val="22A51ECD"/>
    <w:rsid w:val="22B41D47"/>
    <w:rsid w:val="22B56137"/>
    <w:rsid w:val="22C442FA"/>
    <w:rsid w:val="22C5436A"/>
    <w:rsid w:val="22DC067F"/>
    <w:rsid w:val="22E34DD6"/>
    <w:rsid w:val="22EB419A"/>
    <w:rsid w:val="22FC7079"/>
    <w:rsid w:val="2305437D"/>
    <w:rsid w:val="230D7FF1"/>
    <w:rsid w:val="23173EDC"/>
    <w:rsid w:val="231B5A0D"/>
    <w:rsid w:val="2324699B"/>
    <w:rsid w:val="232825BE"/>
    <w:rsid w:val="232B7033"/>
    <w:rsid w:val="23380D9F"/>
    <w:rsid w:val="23456A39"/>
    <w:rsid w:val="235836CF"/>
    <w:rsid w:val="236F4E33"/>
    <w:rsid w:val="238F3E4C"/>
    <w:rsid w:val="23E61F48"/>
    <w:rsid w:val="23EB1711"/>
    <w:rsid w:val="240B338F"/>
    <w:rsid w:val="242B19F3"/>
    <w:rsid w:val="243E44BD"/>
    <w:rsid w:val="244F1C02"/>
    <w:rsid w:val="24656CE7"/>
    <w:rsid w:val="24762FD3"/>
    <w:rsid w:val="24A214AA"/>
    <w:rsid w:val="24B041F3"/>
    <w:rsid w:val="24B8652A"/>
    <w:rsid w:val="24D769E1"/>
    <w:rsid w:val="24EC2B13"/>
    <w:rsid w:val="24F80DD8"/>
    <w:rsid w:val="250C41F5"/>
    <w:rsid w:val="25113779"/>
    <w:rsid w:val="25197080"/>
    <w:rsid w:val="2520243E"/>
    <w:rsid w:val="253133D7"/>
    <w:rsid w:val="25322943"/>
    <w:rsid w:val="253F4B03"/>
    <w:rsid w:val="25481030"/>
    <w:rsid w:val="25532C0C"/>
    <w:rsid w:val="2556745E"/>
    <w:rsid w:val="25683822"/>
    <w:rsid w:val="256A762E"/>
    <w:rsid w:val="257D77BA"/>
    <w:rsid w:val="25C253DB"/>
    <w:rsid w:val="25C37B59"/>
    <w:rsid w:val="25CF176F"/>
    <w:rsid w:val="25D84C23"/>
    <w:rsid w:val="25FD3007"/>
    <w:rsid w:val="26271C36"/>
    <w:rsid w:val="26362CB3"/>
    <w:rsid w:val="26643E98"/>
    <w:rsid w:val="267A2444"/>
    <w:rsid w:val="268155F1"/>
    <w:rsid w:val="269201D5"/>
    <w:rsid w:val="26C26121"/>
    <w:rsid w:val="26E35669"/>
    <w:rsid w:val="272F7E0B"/>
    <w:rsid w:val="274341EE"/>
    <w:rsid w:val="275128FC"/>
    <w:rsid w:val="276649A7"/>
    <w:rsid w:val="27794324"/>
    <w:rsid w:val="279714AE"/>
    <w:rsid w:val="27992C79"/>
    <w:rsid w:val="279D204E"/>
    <w:rsid w:val="27A1001A"/>
    <w:rsid w:val="27B35DFB"/>
    <w:rsid w:val="27B82C88"/>
    <w:rsid w:val="27CE551E"/>
    <w:rsid w:val="27F14578"/>
    <w:rsid w:val="27FF2F03"/>
    <w:rsid w:val="281C25B6"/>
    <w:rsid w:val="282101A9"/>
    <w:rsid w:val="28236872"/>
    <w:rsid w:val="2844461D"/>
    <w:rsid w:val="28A709B6"/>
    <w:rsid w:val="28B61340"/>
    <w:rsid w:val="28BF38F3"/>
    <w:rsid w:val="28C974E1"/>
    <w:rsid w:val="28E45781"/>
    <w:rsid w:val="28FB643F"/>
    <w:rsid w:val="292E0C89"/>
    <w:rsid w:val="292E534E"/>
    <w:rsid w:val="293E7679"/>
    <w:rsid w:val="294E6F63"/>
    <w:rsid w:val="29605C41"/>
    <w:rsid w:val="297353E4"/>
    <w:rsid w:val="29801D48"/>
    <w:rsid w:val="29831DC4"/>
    <w:rsid w:val="29843875"/>
    <w:rsid w:val="298A0E32"/>
    <w:rsid w:val="29A3252C"/>
    <w:rsid w:val="29C50E53"/>
    <w:rsid w:val="29C6186D"/>
    <w:rsid w:val="29F97393"/>
    <w:rsid w:val="2A062649"/>
    <w:rsid w:val="2A0D74B5"/>
    <w:rsid w:val="2A19303C"/>
    <w:rsid w:val="2A343D45"/>
    <w:rsid w:val="2A4141F0"/>
    <w:rsid w:val="2A62239B"/>
    <w:rsid w:val="2AA361E4"/>
    <w:rsid w:val="2AE107AC"/>
    <w:rsid w:val="2AF16B25"/>
    <w:rsid w:val="2AFA5E4C"/>
    <w:rsid w:val="2B1052B5"/>
    <w:rsid w:val="2B1F164A"/>
    <w:rsid w:val="2B341DA8"/>
    <w:rsid w:val="2B386DEC"/>
    <w:rsid w:val="2B3B498B"/>
    <w:rsid w:val="2B5525DE"/>
    <w:rsid w:val="2B55580A"/>
    <w:rsid w:val="2B6E0A17"/>
    <w:rsid w:val="2B956250"/>
    <w:rsid w:val="2B9A5877"/>
    <w:rsid w:val="2BAB7D0C"/>
    <w:rsid w:val="2BD44451"/>
    <w:rsid w:val="2BD92E67"/>
    <w:rsid w:val="2BE75789"/>
    <w:rsid w:val="2C0C0C69"/>
    <w:rsid w:val="2C245241"/>
    <w:rsid w:val="2C2F6679"/>
    <w:rsid w:val="2C5A7FB1"/>
    <w:rsid w:val="2C5B431F"/>
    <w:rsid w:val="2C8A763D"/>
    <w:rsid w:val="2C9D1199"/>
    <w:rsid w:val="2CA01767"/>
    <w:rsid w:val="2CA63681"/>
    <w:rsid w:val="2CA80C2A"/>
    <w:rsid w:val="2CAF3B83"/>
    <w:rsid w:val="2CBD394E"/>
    <w:rsid w:val="2CD07138"/>
    <w:rsid w:val="2CD508E2"/>
    <w:rsid w:val="2CE50ACE"/>
    <w:rsid w:val="2CF7346D"/>
    <w:rsid w:val="2D056322"/>
    <w:rsid w:val="2D2D553D"/>
    <w:rsid w:val="2D5F778D"/>
    <w:rsid w:val="2D633191"/>
    <w:rsid w:val="2D8B6B96"/>
    <w:rsid w:val="2D9F6CF0"/>
    <w:rsid w:val="2DD55BF7"/>
    <w:rsid w:val="2DDB1C3E"/>
    <w:rsid w:val="2DE3529B"/>
    <w:rsid w:val="2DEA6908"/>
    <w:rsid w:val="2DF46F43"/>
    <w:rsid w:val="2DF545E8"/>
    <w:rsid w:val="2DF5611F"/>
    <w:rsid w:val="2DF647B5"/>
    <w:rsid w:val="2E0D2403"/>
    <w:rsid w:val="2E1A4756"/>
    <w:rsid w:val="2E2245AD"/>
    <w:rsid w:val="2E270BB6"/>
    <w:rsid w:val="2E657A89"/>
    <w:rsid w:val="2E7A09FB"/>
    <w:rsid w:val="2EB13FBB"/>
    <w:rsid w:val="2EB17AFF"/>
    <w:rsid w:val="2EB45CBD"/>
    <w:rsid w:val="2EC413D5"/>
    <w:rsid w:val="2EC650DE"/>
    <w:rsid w:val="2EC92F07"/>
    <w:rsid w:val="2ED40084"/>
    <w:rsid w:val="2EF773B8"/>
    <w:rsid w:val="2F0310CC"/>
    <w:rsid w:val="2F1674B0"/>
    <w:rsid w:val="2F2E1D3F"/>
    <w:rsid w:val="2F4E0636"/>
    <w:rsid w:val="2F9F732C"/>
    <w:rsid w:val="2FA05E08"/>
    <w:rsid w:val="2FAF3458"/>
    <w:rsid w:val="2FCE390D"/>
    <w:rsid w:val="2FD31056"/>
    <w:rsid w:val="300E1979"/>
    <w:rsid w:val="301F1994"/>
    <w:rsid w:val="30212A24"/>
    <w:rsid w:val="30294C66"/>
    <w:rsid w:val="30376EB3"/>
    <w:rsid w:val="304640B5"/>
    <w:rsid w:val="304E4C7E"/>
    <w:rsid w:val="30577FDE"/>
    <w:rsid w:val="307E2971"/>
    <w:rsid w:val="308824A8"/>
    <w:rsid w:val="30965AB5"/>
    <w:rsid w:val="30A03849"/>
    <w:rsid w:val="30A51127"/>
    <w:rsid w:val="30DE646F"/>
    <w:rsid w:val="30FD6055"/>
    <w:rsid w:val="3108009C"/>
    <w:rsid w:val="3110407E"/>
    <w:rsid w:val="3156464C"/>
    <w:rsid w:val="315F68AD"/>
    <w:rsid w:val="316C722C"/>
    <w:rsid w:val="319458AC"/>
    <w:rsid w:val="31E04DF3"/>
    <w:rsid w:val="31E1024B"/>
    <w:rsid w:val="31E17DF3"/>
    <w:rsid w:val="31F16FA4"/>
    <w:rsid w:val="31FD709F"/>
    <w:rsid w:val="32017C86"/>
    <w:rsid w:val="321D40C5"/>
    <w:rsid w:val="32237094"/>
    <w:rsid w:val="32525F33"/>
    <w:rsid w:val="32532EBE"/>
    <w:rsid w:val="32564ADE"/>
    <w:rsid w:val="32577B8E"/>
    <w:rsid w:val="326D5CB1"/>
    <w:rsid w:val="32B73CA5"/>
    <w:rsid w:val="32DA2D2D"/>
    <w:rsid w:val="32DF64AC"/>
    <w:rsid w:val="32F17A08"/>
    <w:rsid w:val="32F35812"/>
    <w:rsid w:val="32F50D75"/>
    <w:rsid w:val="33095017"/>
    <w:rsid w:val="330C7319"/>
    <w:rsid w:val="33187D7F"/>
    <w:rsid w:val="332026C2"/>
    <w:rsid w:val="333D4945"/>
    <w:rsid w:val="33404C84"/>
    <w:rsid w:val="334376DD"/>
    <w:rsid w:val="33573E21"/>
    <w:rsid w:val="33B12F90"/>
    <w:rsid w:val="33B631BA"/>
    <w:rsid w:val="33CF2BE5"/>
    <w:rsid w:val="33D56707"/>
    <w:rsid w:val="33D63CD7"/>
    <w:rsid w:val="33DF6078"/>
    <w:rsid w:val="33F562AF"/>
    <w:rsid w:val="340A4B9F"/>
    <w:rsid w:val="345855CB"/>
    <w:rsid w:val="346E0B8B"/>
    <w:rsid w:val="347C42B4"/>
    <w:rsid w:val="3489084F"/>
    <w:rsid w:val="348960D4"/>
    <w:rsid w:val="34BD4AC4"/>
    <w:rsid w:val="34C215F2"/>
    <w:rsid w:val="34CF1E48"/>
    <w:rsid w:val="34D564A3"/>
    <w:rsid w:val="34F755FE"/>
    <w:rsid w:val="35133FDD"/>
    <w:rsid w:val="352D6656"/>
    <w:rsid w:val="353C2716"/>
    <w:rsid w:val="35456237"/>
    <w:rsid w:val="3554433F"/>
    <w:rsid w:val="355731CE"/>
    <w:rsid w:val="355A2667"/>
    <w:rsid w:val="358C1217"/>
    <w:rsid w:val="3597062F"/>
    <w:rsid w:val="3599205C"/>
    <w:rsid w:val="359B1760"/>
    <w:rsid w:val="35BB1A63"/>
    <w:rsid w:val="35BB4414"/>
    <w:rsid w:val="35C631D0"/>
    <w:rsid w:val="35DC6AB4"/>
    <w:rsid w:val="361A532B"/>
    <w:rsid w:val="363848DA"/>
    <w:rsid w:val="363A2346"/>
    <w:rsid w:val="36467F63"/>
    <w:rsid w:val="36543378"/>
    <w:rsid w:val="365C1F8F"/>
    <w:rsid w:val="369D0146"/>
    <w:rsid w:val="36BB79E4"/>
    <w:rsid w:val="36CA33E6"/>
    <w:rsid w:val="37060862"/>
    <w:rsid w:val="37383F4E"/>
    <w:rsid w:val="37386AB3"/>
    <w:rsid w:val="374E629C"/>
    <w:rsid w:val="375607E3"/>
    <w:rsid w:val="376C3D61"/>
    <w:rsid w:val="376F6484"/>
    <w:rsid w:val="3774782E"/>
    <w:rsid w:val="37B7024C"/>
    <w:rsid w:val="37BD7686"/>
    <w:rsid w:val="37C360F1"/>
    <w:rsid w:val="37D06BB3"/>
    <w:rsid w:val="37D233B2"/>
    <w:rsid w:val="37E025D1"/>
    <w:rsid w:val="3805490A"/>
    <w:rsid w:val="38403F0B"/>
    <w:rsid w:val="385048DD"/>
    <w:rsid w:val="385B3EE5"/>
    <w:rsid w:val="386D1B45"/>
    <w:rsid w:val="38730322"/>
    <w:rsid w:val="38744484"/>
    <w:rsid w:val="38753552"/>
    <w:rsid w:val="387F01CE"/>
    <w:rsid w:val="38892013"/>
    <w:rsid w:val="38892D0A"/>
    <w:rsid w:val="388C0189"/>
    <w:rsid w:val="389C6DFE"/>
    <w:rsid w:val="389F74DC"/>
    <w:rsid w:val="38A2755C"/>
    <w:rsid w:val="38B17ABE"/>
    <w:rsid w:val="38C07B55"/>
    <w:rsid w:val="38D1472C"/>
    <w:rsid w:val="38D67456"/>
    <w:rsid w:val="38FC02D8"/>
    <w:rsid w:val="391914EE"/>
    <w:rsid w:val="391E7D48"/>
    <w:rsid w:val="392B10E3"/>
    <w:rsid w:val="39614866"/>
    <w:rsid w:val="39954E8F"/>
    <w:rsid w:val="399F1F25"/>
    <w:rsid w:val="39AF44DD"/>
    <w:rsid w:val="39BB25AA"/>
    <w:rsid w:val="39BB4A94"/>
    <w:rsid w:val="39D25ED7"/>
    <w:rsid w:val="39D97765"/>
    <w:rsid w:val="39ED3750"/>
    <w:rsid w:val="39F250BC"/>
    <w:rsid w:val="39FC7A6C"/>
    <w:rsid w:val="3A04347F"/>
    <w:rsid w:val="3A0460E7"/>
    <w:rsid w:val="3A047D91"/>
    <w:rsid w:val="3A12056C"/>
    <w:rsid w:val="3A133FB8"/>
    <w:rsid w:val="3A17013F"/>
    <w:rsid w:val="3A307CA6"/>
    <w:rsid w:val="3A4068C2"/>
    <w:rsid w:val="3A444250"/>
    <w:rsid w:val="3A6869FE"/>
    <w:rsid w:val="3A762C51"/>
    <w:rsid w:val="3A953FCD"/>
    <w:rsid w:val="3A9A39D6"/>
    <w:rsid w:val="3AB470B4"/>
    <w:rsid w:val="3AD27D8A"/>
    <w:rsid w:val="3AE15969"/>
    <w:rsid w:val="3AE26BC8"/>
    <w:rsid w:val="3AE925B5"/>
    <w:rsid w:val="3AFA5FA6"/>
    <w:rsid w:val="3B011C37"/>
    <w:rsid w:val="3B0E671D"/>
    <w:rsid w:val="3B0F270B"/>
    <w:rsid w:val="3B1B62C3"/>
    <w:rsid w:val="3B256B75"/>
    <w:rsid w:val="3B3562EF"/>
    <w:rsid w:val="3B491AF6"/>
    <w:rsid w:val="3B5F416A"/>
    <w:rsid w:val="3B616E61"/>
    <w:rsid w:val="3B617F48"/>
    <w:rsid w:val="3B870C4D"/>
    <w:rsid w:val="3B916B58"/>
    <w:rsid w:val="3BBA2725"/>
    <w:rsid w:val="3BBC312D"/>
    <w:rsid w:val="3BC730F2"/>
    <w:rsid w:val="3BF35811"/>
    <w:rsid w:val="3BF84B1B"/>
    <w:rsid w:val="3C277F64"/>
    <w:rsid w:val="3C2E0E6A"/>
    <w:rsid w:val="3C3D123A"/>
    <w:rsid w:val="3C442DC4"/>
    <w:rsid w:val="3C547C04"/>
    <w:rsid w:val="3C5C14D6"/>
    <w:rsid w:val="3C5E661B"/>
    <w:rsid w:val="3C8550CC"/>
    <w:rsid w:val="3C8B532C"/>
    <w:rsid w:val="3C9825D7"/>
    <w:rsid w:val="3CB11772"/>
    <w:rsid w:val="3CC55E64"/>
    <w:rsid w:val="3CD572B1"/>
    <w:rsid w:val="3CDB0511"/>
    <w:rsid w:val="3CDB19B3"/>
    <w:rsid w:val="3CDF4788"/>
    <w:rsid w:val="3CED63CF"/>
    <w:rsid w:val="3CF208AC"/>
    <w:rsid w:val="3CFF2BFF"/>
    <w:rsid w:val="3D8025AE"/>
    <w:rsid w:val="3DAB6132"/>
    <w:rsid w:val="3DD3023E"/>
    <w:rsid w:val="3DD828D5"/>
    <w:rsid w:val="3DE94F7E"/>
    <w:rsid w:val="3DF71EDE"/>
    <w:rsid w:val="3DFC0936"/>
    <w:rsid w:val="3DFD6F63"/>
    <w:rsid w:val="3E0C35FD"/>
    <w:rsid w:val="3E2B2F6F"/>
    <w:rsid w:val="3E424703"/>
    <w:rsid w:val="3E804BF6"/>
    <w:rsid w:val="3E8363BA"/>
    <w:rsid w:val="3E8603B1"/>
    <w:rsid w:val="3E87428B"/>
    <w:rsid w:val="3E922EE5"/>
    <w:rsid w:val="3E9C712D"/>
    <w:rsid w:val="3EA26DCC"/>
    <w:rsid w:val="3EA85C64"/>
    <w:rsid w:val="3EDC402E"/>
    <w:rsid w:val="3EDD70ED"/>
    <w:rsid w:val="3EEE2710"/>
    <w:rsid w:val="3EF54442"/>
    <w:rsid w:val="3EF60D0C"/>
    <w:rsid w:val="3F033702"/>
    <w:rsid w:val="3F4D062B"/>
    <w:rsid w:val="3F933580"/>
    <w:rsid w:val="3F941F33"/>
    <w:rsid w:val="3FAC11AC"/>
    <w:rsid w:val="3FB87374"/>
    <w:rsid w:val="3FB94E33"/>
    <w:rsid w:val="3FCA61A5"/>
    <w:rsid w:val="4012288C"/>
    <w:rsid w:val="401B7256"/>
    <w:rsid w:val="401B72FB"/>
    <w:rsid w:val="40273652"/>
    <w:rsid w:val="402A2E4C"/>
    <w:rsid w:val="402D461A"/>
    <w:rsid w:val="4060464D"/>
    <w:rsid w:val="40682470"/>
    <w:rsid w:val="406F198D"/>
    <w:rsid w:val="407107EE"/>
    <w:rsid w:val="40736CD4"/>
    <w:rsid w:val="40795D4D"/>
    <w:rsid w:val="408007D4"/>
    <w:rsid w:val="40817D3E"/>
    <w:rsid w:val="40A813CB"/>
    <w:rsid w:val="40B87D3A"/>
    <w:rsid w:val="40CC76BF"/>
    <w:rsid w:val="40CF2E1D"/>
    <w:rsid w:val="40E5798A"/>
    <w:rsid w:val="411A2C0A"/>
    <w:rsid w:val="41243BD8"/>
    <w:rsid w:val="414279E6"/>
    <w:rsid w:val="414C5127"/>
    <w:rsid w:val="41545FA8"/>
    <w:rsid w:val="415706E6"/>
    <w:rsid w:val="416963FE"/>
    <w:rsid w:val="416F3940"/>
    <w:rsid w:val="41932680"/>
    <w:rsid w:val="41C07908"/>
    <w:rsid w:val="41DA3265"/>
    <w:rsid w:val="41EF60AB"/>
    <w:rsid w:val="41F33C31"/>
    <w:rsid w:val="41F73AC5"/>
    <w:rsid w:val="42191257"/>
    <w:rsid w:val="423B4D2C"/>
    <w:rsid w:val="426426E6"/>
    <w:rsid w:val="426A301C"/>
    <w:rsid w:val="427324F2"/>
    <w:rsid w:val="42796C1A"/>
    <w:rsid w:val="42904B30"/>
    <w:rsid w:val="42921AD4"/>
    <w:rsid w:val="429E4523"/>
    <w:rsid w:val="42B103D8"/>
    <w:rsid w:val="42BA1DEE"/>
    <w:rsid w:val="42C4486D"/>
    <w:rsid w:val="42D86B34"/>
    <w:rsid w:val="42E66A1D"/>
    <w:rsid w:val="42F77B81"/>
    <w:rsid w:val="42F841F9"/>
    <w:rsid w:val="42F92FDF"/>
    <w:rsid w:val="43096E5E"/>
    <w:rsid w:val="431E7D09"/>
    <w:rsid w:val="432647F6"/>
    <w:rsid w:val="435208A5"/>
    <w:rsid w:val="436318C0"/>
    <w:rsid w:val="43891A21"/>
    <w:rsid w:val="43911961"/>
    <w:rsid w:val="43B345E0"/>
    <w:rsid w:val="43D233C0"/>
    <w:rsid w:val="43D65956"/>
    <w:rsid w:val="43DC369F"/>
    <w:rsid w:val="43EA35A4"/>
    <w:rsid w:val="440D43CC"/>
    <w:rsid w:val="442F2558"/>
    <w:rsid w:val="442F4DD1"/>
    <w:rsid w:val="44335DC7"/>
    <w:rsid w:val="443E746C"/>
    <w:rsid w:val="447A336E"/>
    <w:rsid w:val="449461FE"/>
    <w:rsid w:val="44B5363A"/>
    <w:rsid w:val="44C53B4E"/>
    <w:rsid w:val="44CF1816"/>
    <w:rsid w:val="44DA7ED2"/>
    <w:rsid w:val="44E2069E"/>
    <w:rsid w:val="44F03477"/>
    <w:rsid w:val="44F10779"/>
    <w:rsid w:val="44F4425A"/>
    <w:rsid w:val="44F65503"/>
    <w:rsid w:val="44FB3017"/>
    <w:rsid w:val="450127FD"/>
    <w:rsid w:val="45166E39"/>
    <w:rsid w:val="4521786B"/>
    <w:rsid w:val="45396C66"/>
    <w:rsid w:val="456B07F7"/>
    <w:rsid w:val="456F5923"/>
    <w:rsid w:val="45700A7C"/>
    <w:rsid w:val="45766A62"/>
    <w:rsid w:val="45A75614"/>
    <w:rsid w:val="45B13F55"/>
    <w:rsid w:val="45B71170"/>
    <w:rsid w:val="45DC3174"/>
    <w:rsid w:val="45E121CE"/>
    <w:rsid w:val="45E2475C"/>
    <w:rsid w:val="45E8578C"/>
    <w:rsid w:val="45F6339B"/>
    <w:rsid w:val="461F6BE7"/>
    <w:rsid w:val="463649FF"/>
    <w:rsid w:val="464C47DE"/>
    <w:rsid w:val="46535FCB"/>
    <w:rsid w:val="465518B7"/>
    <w:rsid w:val="46573CE9"/>
    <w:rsid w:val="467D4E76"/>
    <w:rsid w:val="469A5C2F"/>
    <w:rsid w:val="46A33067"/>
    <w:rsid w:val="46A65CBF"/>
    <w:rsid w:val="46AB21B4"/>
    <w:rsid w:val="46AD326D"/>
    <w:rsid w:val="46AF7789"/>
    <w:rsid w:val="46B71FAB"/>
    <w:rsid w:val="46BC5952"/>
    <w:rsid w:val="46D77CB9"/>
    <w:rsid w:val="46E1658A"/>
    <w:rsid w:val="46E63AC8"/>
    <w:rsid w:val="47085784"/>
    <w:rsid w:val="470D6C83"/>
    <w:rsid w:val="47442186"/>
    <w:rsid w:val="476A64F3"/>
    <w:rsid w:val="476C3357"/>
    <w:rsid w:val="47B96F0D"/>
    <w:rsid w:val="47CC3EB5"/>
    <w:rsid w:val="47CE3884"/>
    <w:rsid w:val="47EE6C04"/>
    <w:rsid w:val="47FF13DD"/>
    <w:rsid w:val="48251878"/>
    <w:rsid w:val="482543BB"/>
    <w:rsid w:val="4841178E"/>
    <w:rsid w:val="484C05DD"/>
    <w:rsid w:val="48555DE5"/>
    <w:rsid w:val="489B76D2"/>
    <w:rsid w:val="48EA4076"/>
    <w:rsid w:val="48EE3F11"/>
    <w:rsid w:val="49170466"/>
    <w:rsid w:val="491732C8"/>
    <w:rsid w:val="491B67CC"/>
    <w:rsid w:val="491B74A2"/>
    <w:rsid w:val="493303DE"/>
    <w:rsid w:val="495507DA"/>
    <w:rsid w:val="4976163D"/>
    <w:rsid w:val="497A60F3"/>
    <w:rsid w:val="49B05B99"/>
    <w:rsid w:val="49BC7313"/>
    <w:rsid w:val="4A182BD1"/>
    <w:rsid w:val="4A210B0B"/>
    <w:rsid w:val="4A3431D3"/>
    <w:rsid w:val="4A4511D3"/>
    <w:rsid w:val="4A4B1E72"/>
    <w:rsid w:val="4A4B4D26"/>
    <w:rsid w:val="4A4D2E9F"/>
    <w:rsid w:val="4A501D78"/>
    <w:rsid w:val="4A6C5DAF"/>
    <w:rsid w:val="4A6F20AE"/>
    <w:rsid w:val="4A760872"/>
    <w:rsid w:val="4AC107E2"/>
    <w:rsid w:val="4AE740A8"/>
    <w:rsid w:val="4AE75D56"/>
    <w:rsid w:val="4AEC0603"/>
    <w:rsid w:val="4AF71C1B"/>
    <w:rsid w:val="4AFC7BC2"/>
    <w:rsid w:val="4AFD7C22"/>
    <w:rsid w:val="4AFF0BE8"/>
    <w:rsid w:val="4B063F23"/>
    <w:rsid w:val="4B217911"/>
    <w:rsid w:val="4B4A26FD"/>
    <w:rsid w:val="4B571ADC"/>
    <w:rsid w:val="4B7B6EE9"/>
    <w:rsid w:val="4B896268"/>
    <w:rsid w:val="4B9D31D8"/>
    <w:rsid w:val="4BC038BA"/>
    <w:rsid w:val="4BF61173"/>
    <w:rsid w:val="4BF9160E"/>
    <w:rsid w:val="4C044B31"/>
    <w:rsid w:val="4C4972A9"/>
    <w:rsid w:val="4C6C7C7B"/>
    <w:rsid w:val="4C805819"/>
    <w:rsid w:val="4C833551"/>
    <w:rsid w:val="4CD451BD"/>
    <w:rsid w:val="4CD50FA4"/>
    <w:rsid w:val="4CDC2246"/>
    <w:rsid w:val="4CFB0344"/>
    <w:rsid w:val="4CFF51C1"/>
    <w:rsid w:val="4D414525"/>
    <w:rsid w:val="4D431ECB"/>
    <w:rsid w:val="4D46328F"/>
    <w:rsid w:val="4D577CBD"/>
    <w:rsid w:val="4D60714B"/>
    <w:rsid w:val="4D6F28B5"/>
    <w:rsid w:val="4D914B77"/>
    <w:rsid w:val="4DAE3F18"/>
    <w:rsid w:val="4DB55F06"/>
    <w:rsid w:val="4DB82447"/>
    <w:rsid w:val="4DBB601E"/>
    <w:rsid w:val="4DC87205"/>
    <w:rsid w:val="4DD33021"/>
    <w:rsid w:val="4DF16D70"/>
    <w:rsid w:val="4DFD5F27"/>
    <w:rsid w:val="4E0C2F1A"/>
    <w:rsid w:val="4E1C6A7F"/>
    <w:rsid w:val="4E30526A"/>
    <w:rsid w:val="4E4747DD"/>
    <w:rsid w:val="4E521A2D"/>
    <w:rsid w:val="4E5F502F"/>
    <w:rsid w:val="4EF647EA"/>
    <w:rsid w:val="4F084BE4"/>
    <w:rsid w:val="4F170304"/>
    <w:rsid w:val="4F1C2FFD"/>
    <w:rsid w:val="4F1C69A3"/>
    <w:rsid w:val="4F1F27E9"/>
    <w:rsid w:val="4F201166"/>
    <w:rsid w:val="4F317D77"/>
    <w:rsid w:val="4F43668E"/>
    <w:rsid w:val="4F4677F6"/>
    <w:rsid w:val="4F7A5E0A"/>
    <w:rsid w:val="4F7F3E38"/>
    <w:rsid w:val="4FB733BD"/>
    <w:rsid w:val="4FBA55CF"/>
    <w:rsid w:val="4FC2102F"/>
    <w:rsid w:val="4FE05D30"/>
    <w:rsid w:val="4FE64E9A"/>
    <w:rsid w:val="4FFE7A11"/>
    <w:rsid w:val="503740EF"/>
    <w:rsid w:val="503D5910"/>
    <w:rsid w:val="505B14B3"/>
    <w:rsid w:val="508A08C2"/>
    <w:rsid w:val="50B461C3"/>
    <w:rsid w:val="50BA0179"/>
    <w:rsid w:val="50CC6F1B"/>
    <w:rsid w:val="50DC7228"/>
    <w:rsid w:val="50E20A33"/>
    <w:rsid w:val="50E2424F"/>
    <w:rsid w:val="50E876F5"/>
    <w:rsid w:val="51144791"/>
    <w:rsid w:val="51183B16"/>
    <w:rsid w:val="51260C72"/>
    <w:rsid w:val="51306EDA"/>
    <w:rsid w:val="51315AA1"/>
    <w:rsid w:val="51320709"/>
    <w:rsid w:val="51375680"/>
    <w:rsid w:val="51481589"/>
    <w:rsid w:val="515202C0"/>
    <w:rsid w:val="517200C8"/>
    <w:rsid w:val="517E61FA"/>
    <w:rsid w:val="51920985"/>
    <w:rsid w:val="51975C49"/>
    <w:rsid w:val="51994DFC"/>
    <w:rsid w:val="51A85FD8"/>
    <w:rsid w:val="51AB1CEF"/>
    <w:rsid w:val="51AB5ECC"/>
    <w:rsid w:val="51AE7384"/>
    <w:rsid w:val="51B5319A"/>
    <w:rsid w:val="51D5708D"/>
    <w:rsid w:val="51EC3609"/>
    <w:rsid w:val="51F4547C"/>
    <w:rsid w:val="51F859CD"/>
    <w:rsid w:val="523138AC"/>
    <w:rsid w:val="524F2D9B"/>
    <w:rsid w:val="52541A71"/>
    <w:rsid w:val="5260240F"/>
    <w:rsid w:val="526A4C08"/>
    <w:rsid w:val="526D7857"/>
    <w:rsid w:val="528728F1"/>
    <w:rsid w:val="5287292A"/>
    <w:rsid w:val="52927F5C"/>
    <w:rsid w:val="52A000F1"/>
    <w:rsid w:val="52CD487C"/>
    <w:rsid w:val="52D828A3"/>
    <w:rsid w:val="52DB0AF9"/>
    <w:rsid w:val="52E11562"/>
    <w:rsid w:val="52E73304"/>
    <w:rsid w:val="52F13A38"/>
    <w:rsid w:val="52F26360"/>
    <w:rsid w:val="52F64549"/>
    <w:rsid w:val="532C1CD5"/>
    <w:rsid w:val="53743F9A"/>
    <w:rsid w:val="53AF1FB0"/>
    <w:rsid w:val="53C36B55"/>
    <w:rsid w:val="53DB1864"/>
    <w:rsid w:val="540224BB"/>
    <w:rsid w:val="54142C00"/>
    <w:rsid w:val="54191F6A"/>
    <w:rsid w:val="541C357F"/>
    <w:rsid w:val="542F32D7"/>
    <w:rsid w:val="543D526A"/>
    <w:rsid w:val="543E4610"/>
    <w:rsid w:val="543F4E27"/>
    <w:rsid w:val="54400844"/>
    <w:rsid w:val="544D6E2C"/>
    <w:rsid w:val="54742917"/>
    <w:rsid w:val="547F71F9"/>
    <w:rsid w:val="5483587E"/>
    <w:rsid w:val="54877D24"/>
    <w:rsid w:val="54941FFF"/>
    <w:rsid w:val="549F103F"/>
    <w:rsid w:val="54A37951"/>
    <w:rsid w:val="54A431EF"/>
    <w:rsid w:val="54B4403A"/>
    <w:rsid w:val="54BB4701"/>
    <w:rsid w:val="54BD7639"/>
    <w:rsid w:val="54C1250F"/>
    <w:rsid w:val="54E835D4"/>
    <w:rsid w:val="54E90F50"/>
    <w:rsid w:val="55175309"/>
    <w:rsid w:val="551C1943"/>
    <w:rsid w:val="552078E4"/>
    <w:rsid w:val="55242DAA"/>
    <w:rsid w:val="553020A8"/>
    <w:rsid w:val="55554840"/>
    <w:rsid w:val="55556B21"/>
    <w:rsid w:val="5567112A"/>
    <w:rsid w:val="557926B8"/>
    <w:rsid w:val="55811057"/>
    <w:rsid w:val="55882261"/>
    <w:rsid w:val="558C7F70"/>
    <w:rsid w:val="55972182"/>
    <w:rsid w:val="559C3746"/>
    <w:rsid w:val="55CC4581"/>
    <w:rsid w:val="55E22FDD"/>
    <w:rsid w:val="55E47B4E"/>
    <w:rsid w:val="55EE0CB8"/>
    <w:rsid w:val="560900D4"/>
    <w:rsid w:val="560D0AD8"/>
    <w:rsid w:val="5613236D"/>
    <w:rsid w:val="5627025B"/>
    <w:rsid w:val="56593292"/>
    <w:rsid w:val="565C5042"/>
    <w:rsid w:val="56633D6F"/>
    <w:rsid w:val="5683748E"/>
    <w:rsid w:val="568F715F"/>
    <w:rsid w:val="56A26209"/>
    <w:rsid w:val="56BE6DB3"/>
    <w:rsid w:val="56C61BE0"/>
    <w:rsid w:val="56D7413A"/>
    <w:rsid w:val="56D962A7"/>
    <w:rsid w:val="56DF67B9"/>
    <w:rsid w:val="56E3588A"/>
    <w:rsid w:val="56E811F0"/>
    <w:rsid w:val="56EA1F8F"/>
    <w:rsid w:val="56FB1F00"/>
    <w:rsid w:val="571B4F16"/>
    <w:rsid w:val="572C7F47"/>
    <w:rsid w:val="57636292"/>
    <w:rsid w:val="57657BDF"/>
    <w:rsid w:val="57701A0E"/>
    <w:rsid w:val="57823ABE"/>
    <w:rsid w:val="579B68EA"/>
    <w:rsid w:val="57A477C5"/>
    <w:rsid w:val="57D025E6"/>
    <w:rsid w:val="57D741FE"/>
    <w:rsid w:val="57EF4BDF"/>
    <w:rsid w:val="57F165BF"/>
    <w:rsid w:val="58056D57"/>
    <w:rsid w:val="58625933"/>
    <w:rsid w:val="58652769"/>
    <w:rsid w:val="58677774"/>
    <w:rsid w:val="58677DA8"/>
    <w:rsid w:val="586A3E56"/>
    <w:rsid w:val="58732B67"/>
    <w:rsid w:val="58825A09"/>
    <w:rsid w:val="58906245"/>
    <w:rsid w:val="5891461A"/>
    <w:rsid w:val="58966120"/>
    <w:rsid w:val="589B234D"/>
    <w:rsid w:val="58D5198C"/>
    <w:rsid w:val="58DF29EF"/>
    <w:rsid w:val="58E00A16"/>
    <w:rsid w:val="58E622B3"/>
    <w:rsid w:val="58E96CB0"/>
    <w:rsid w:val="58F32F8A"/>
    <w:rsid w:val="59203804"/>
    <w:rsid w:val="59561641"/>
    <w:rsid w:val="596838F4"/>
    <w:rsid w:val="596D021E"/>
    <w:rsid w:val="596F134C"/>
    <w:rsid w:val="59A3382F"/>
    <w:rsid w:val="59A35B8C"/>
    <w:rsid w:val="59AE1D7D"/>
    <w:rsid w:val="59BF6B89"/>
    <w:rsid w:val="59C25802"/>
    <w:rsid w:val="59D52AE2"/>
    <w:rsid w:val="59D97999"/>
    <w:rsid w:val="59E7307A"/>
    <w:rsid w:val="59F7507D"/>
    <w:rsid w:val="59F83325"/>
    <w:rsid w:val="59FF540C"/>
    <w:rsid w:val="5A0F64C3"/>
    <w:rsid w:val="5A180DDD"/>
    <w:rsid w:val="5A451F75"/>
    <w:rsid w:val="5A482B97"/>
    <w:rsid w:val="5A6A1208"/>
    <w:rsid w:val="5A6B6770"/>
    <w:rsid w:val="5A7142BC"/>
    <w:rsid w:val="5A8D587D"/>
    <w:rsid w:val="5A9667FC"/>
    <w:rsid w:val="5A9A563B"/>
    <w:rsid w:val="5AC56A32"/>
    <w:rsid w:val="5ACF5114"/>
    <w:rsid w:val="5AEF1645"/>
    <w:rsid w:val="5B2408A6"/>
    <w:rsid w:val="5B2C0D11"/>
    <w:rsid w:val="5B2F4BB5"/>
    <w:rsid w:val="5B331559"/>
    <w:rsid w:val="5B3F6625"/>
    <w:rsid w:val="5B413945"/>
    <w:rsid w:val="5B506BC8"/>
    <w:rsid w:val="5B51449B"/>
    <w:rsid w:val="5B5A76ED"/>
    <w:rsid w:val="5B6316A5"/>
    <w:rsid w:val="5B781873"/>
    <w:rsid w:val="5B7C3BD3"/>
    <w:rsid w:val="5B7F43CA"/>
    <w:rsid w:val="5B833C21"/>
    <w:rsid w:val="5BA159B3"/>
    <w:rsid w:val="5BA839A8"/>
    <w:rsid w:val="5BBE140B"/>
    <w:rsid w:val="5BC34FA3"/>
    <w:rsid w:val="5BC43034"/>
    <w:rsid w:val="5BC85CC7"/>
    <w:rsid w:val="5BD35E80"/>
    <w:rsid w:val="5BDA7C4E"/>
    <w:rsid w:val="5BDF71B0"/>
    <w:rsid w:val="5C176BFB"/>
    <w:rsid w:val="5C19378B"/>
    <w:rsid w:val="5C1B0809"/>
    <w:rsid w:val="5C2456A7"/>
    <w:rsid w:val="5C340D53"/>
    <w:rsid w:val="5C3D0D21"/>
    <w:rsid w:val="5C6B1E5C"/>
    <w:rsid w:val="5C723AC9"/>
    <w:rsid w:val="5C8A256A"/>
    <w:rsid w:val="5CB8132A"/>
    <w:rsid w:val="5CC92FF5"/>
    <w:rsid w:val="5CCC15C6"/>
    <w:rsid w:val="5CFC6878"/>
    <w:rsid w:val="5D1A7385"/>
    <w:rsid w:val="5D315BF2"/>
    <w:rsid w:val="5D43393F"/>
    <w:rsid w:val="5D456AAB"/>
    <w:rsid w:val="5D46633C"/>
    <w:rsid w:val="5D4919CD"/>
    <w:rsid w:val="5D5945B6"/>
    <w:rsid w:val="5D6B1FE2"/>
    <w:rsid w:val="5DCB0980"/>
    <w:rsid w:val="5DD1634D"/>
    <w:rsid w:val="5DD46808"/>
    <w:rsid w:val="5DD53074"/>
    <w:rsid w:val="5E063B50"/>
    <w:rsid w:val="5E0D504A"/>
    <w:rsid w:val="5E631CED"/>
    <w:rsid w:val="5E673310"/>
    <w:rsid w:val="5E683119"/>
    <w:rsid w:val="5E764FAF"/>
    <w:rsid w:val="5E88760B"/>
    <w:rsid w:val="5ECC781E"/>
    <w:rsid w:val="5ED018C3"/>
    <w:rsid w:val="5EDF1693"/>
    <w:rsid w:val="5EE0238C"/>
    <w:rsid w:val="5EF7494C"/>
    <w:rsid w:val="5F1D2E82"/>
    <w:rsid w:val="5F404478"/>
    <w:rsid w:val="5F5E50B6"/>
    <w:rsid w:val="5F6A4F6F"/>
    <w:rsid w:val="5F706C9C"/>
    <w:rsid w:val="5F721C70"/>
    <w:rsid w:val="5F8510EF"/>
    <w:rsid w:val="5F8B7658"/>
    <w:rsid w:val="5F8C25CD"/>
    <w:rsid w:val="5F937186"/>
    <w:rsid w:val="5F961FB3"/>
    <w:rsid w:val="5FA96CBF"/>
    <w:rsid w:val="5FB04D9A"/>
    <w:rsid w:val="5FD84AC4"/>
    <w:rsid w:val="5FE35238"/>
    <w:rsid w:val="5FE64732"/>
    <w:rsid w:val="5FF16B4F"/>
    <w:rsid w:val="60071AB1"/>
    <w:rsid w:val="601254A4"/>
    <w:rsid w:val="60140826"/>
    <w:rsid w:val="605000E2"/>
    <w:rsid w:val="605C58AA"/>
    <w:rsid w:val="607151FD"/>
    <w:rsid w:val="607C5621"/>
    <w:rsid w:val="60AD4030"/>
    <w:rsid w:val="60AF39D9"/>
    <w:rsid w:val="60B9455A"/>
    <w:rsid w:val="60BE4F7F"/>
    <w:rsid w:val="60C839EE"/>
    <w:rsid w:val="60F55321"/>
    <w:rsid w:val="60F80C50"/>
    <w:rsid w:val="61246F08"/>
    <w:rsid w:val="612A067C"/>
    <w:rsid w:val="612E3C9F"/>
    <w:rsid w:val="61553268"/>
    <w:rsid w:val="61561A7E"/>
    <w:rsid w:val="615A4C80"/>
    <w:rsid w:val="61642ED0"/>
    <w:rsid w:val="616755B5"/>
    <w:rsid w:val="61686EA8"/>
    <w:rsid w:val="617B4E34"/>
    <w:rsid w:val="61840F6D"/>
    <w:rsid w:val="61B13594"/>
    <w:rsid w:val="61BD4E8D"/>
    <w:rsid w:val="61C20280"/>
    <w:rsid w:val="61C73EA4"/>
    <w:rsid w:val="61C95E07"/>
    <w:rsid w:val="61E02B34"/>
    <w:rsid w:val="61E31035"/>
    <w:rsid w:val="61FB3DB5"/>
    <w:rsid w:val="62001C99"/>
    <w:rsid w:val="6207486E"/>
    <w:rsid w:val="621A44A3"/>
    <w:rsid w:val="621A594D"/>
    <w:rsid w:val="621A785C"/>
    <w:rsid w:val="62320C8F"/>
    <w:rsid w:val="6235518C"/>
    <w:rsid w:val="62373081"/>
    <w:rsid w:val="6243157C"/>
    <w:rsid w:val="624D1BCC"/>
    <w:rsid w:val="62747406"/>
    <w:rsid w:val="62823696"/>
    <w:rsid w:val="629734A9"/>
    <w:rsid w:val="62B03396"/>
    <w:rsid w:val="62BE3D04"/>
    <w:rsid w:val="62D72FCD"/>
    <w:rsid w:val="62E532EE"/>
    <w:rsid w:val="62FA379C"/>
    <w:rsid w:val="63234584"/>
    <w:rsid w:val="632E3CD9"/>
    <w:rsid w:val="63332115"/>
    <w:rsid w:val="63824DA4"/>
    <w:rsid w:val="6390778E"/>
    <w:rsid w:val="63AB085B"/>
    <w:rsid w:val="63B06669"/>
    <w:rsid w:val="63CA5EEF"/>
    <w:rsid w:val="63D837DD"/>
    <w:rsid w:val="63DA5F6B"/>
    <w:rsid w:val="63FA4099"/>
    <w:rsid w:val="64101F7E"/>
    <w:rsid w:val="64185900"/>
    <w:rsid w:val="64190D44"/>
    <w:rsid w:val="64194FDE"/>
    <w:rsid w:val="641D7F5E"/>
    <w:rsid w:val="643C2990"/>
    <w:rsid w:val="6450520B"/>
    <w:rsid w:val="64587DC3"/>
    <w:rsid w:val="648261FC"/>
    <w:rsid w:val="648D2D34"/>
    <w:rsid w:val="64931EE7"/>
    <w:rsid w:val="64A1689E"/>
    <w:rsid w:val="64AD2CE7"/>
    <w:rsid w:val="64BF7672"/>
    <w:rsid w:val="651B48AA"/>
    <w:rsid w:val="654F22E4"/>
    <w:rsid w:val="65644D58"/>
    <w:rsid w:val="65785A9E"/>
    <w:rsid w:val="657B4D09"/>
    <w:rsid w:val="658B0601"/>
    <w:rsid w:val="65A325A6"/>
    <w:rsid w:val="65AF6A04"/>
    <w:rsid w:val="65CE42E1"/>
    <w:rsid w:val="65CE463E"/>
    <w:rsid w:val="65CF0F05"/>
    <w:rsid w:val="66380F2F"/>
    <w:rsid w:val="66397806"/>
    <w:rsid w:val="663F03B9"/>
    <w:rsid w:val="6652232E"/>
    <w:rsid w:val="666F3E11"/>
    <w:rsid w:val="66873B1D"/>
    <w:rsid w:val="66A7687A"/>
    <w:rsid w:val="66BA0135"/>
    <w:rsid w:val="66E76208"/>
    <w:rsid w:val="66F42C88"/>
    <w:rsid w:val="670F42C5"/>
    <w:rsid w:val="67105701"/>
    <w:rsid w:val="673E2870"/>
    <w:rsid w:val="674F3A60"/>
    <w:rsid w:val="67551C33"/>
    <w:rsid w:val="676446BC"/>
    <w:rsid w:val="676A6116"/>
    <w:rsid w:val="677903DE"/>
    <w:rsid w:val="677D0F06"/>
    <w:rsid w:val="67AE481B"/>
    <w:rsid w:val="67B064A3"/>
    <w:rsid w:val="67BB7D8C"/>
    <w:rsid w:val="67E52692"/>
    <w:rsid w:val="6814051F"/>
    <w:rsid w:val="68330F09"/>
    <w:rsid w:val="686E75EB"/>
    <w:rsid w:val="68975E4B"/>
    <w:rsid w:val="68985FFA"/>
    <w:rsid w:val="68A37E5A"/>
    <w:rsid w:val="68A6759D"/>
    <w:rsid w:val="68B7322F"/>
    <w:rsid w:val="68B863D9"/>
    <w:rsid w:val="68DE133A"/>
    <w:rsid w:val="68FC3513"/>
    <w:rsid w:val="6905188A"/>
    <w:rsid w:val="690A1DBC"/>
    <w:rsid w:val="690C40E3"/>
    <w:rsid w:val="691E1AAE"/>
    <w:rsid w:val="69673DC0"/>
    <w:rsid w:val="696822AA"/>
    <w:rsid w:val="69A51E57"/>
    <w:rsid w:val="69C36F93"/>
    <w:rsid w:val="69CE139F"/>
    <w:rsid w:val="69D0772C"/>
    <w:rsid w:val="69E578A6"/>
    <w:rsid w:val="6A3C2A58"/>
    <w:rsid w:val="6A585E0A"/>
    <w:rsid w:val="6A6A7815"/>
    <w:rsid w:val="6A6B3032"/>
    <w:rsid w:val="6A855117"/>
    <w:rsid w:val="6A992ABD"/>
    <w:rsid w:val="6AA954E9"/>
    <w:rsid w:val="6AB456F8"/>
    <w:rsid w:val="6ACC2232"/>
    <w:rsid w:val="6AD84CE7"/>
    <w:rsid w:val="6ADE6675"/>
    <w:rsid w:val="6B0C33C0"/>
    <w:rsid w:val="6B17606A"/>
    <w:rsid w:val="6B2F3EDA"/>
    <w:rsid w:val="6B441B6E"/>
    <w:rsid w:val="6B7B263F"/>
    <w:rsid w:val="6B9125B8"/>
    <w:rsid w:val="6B961EC4"/>
    <w:rsid w:val="6B966D21"/>
    <w:rsid w:val="6B996A38"/>
    <w:rsid w:val="6BAB34F1"/>
    <w:rsid w:val="6BFD0648"/>
    <w:rsid w:val="6C0110F5"/>
    <w:rsid w:val="6C014267"/>
    <w:rsid w:val="6C0E2BEC"/>
    <w:rsid w:val="6C2B754B"/>
    <w:rsid w:val="6C3F1152"/>
    <w:rsid w:val="6C5A775D"/>
    <w:rsid w:val="6C6C2637"/>
    <w:rsid w:val="6C7C344D"/>
    <w:rsid w:val="6C7D1828"/>
    <w:rsid w:val="6C9E7489"/>
    <w:rsid w:val="6CA00DB8"/>
    <w:rsid w:val="6CBB3689"/>
    <w:rsid w:val="6CC36969"/>
    <w:rsid w:val="6CC746B1"/>
    <w:rsid w:val="6CC82817"/>
    <w:rsid w:val="6CD46608"/>
    <w:rsid w:val="6CD977C9"/>
    <w:rsid w:val="6CE25A0B"/>
    <w:rsid w:val="6CE65EE1"/>
    <w:rsid w:val="6D290AF2"/>
    <w:rsid w:val="6D3E78BC"/>
    <w:rsid w:val="6D630AFC"/>
    <w:rsid w:val="6D6518C4"/>
    <w:rsid w:val="6D730AB2"/>
    <w:rsid w:val="6D8073F8"/>
    <w:rsid w:val="6D9C6FF4"/>
    <w:rsid w:val="6DA27C59"/>
    <w:rsid w:val="6DC97695"/>
    <w:rsid w:val="6DDB4949"/>
    <w:rsid w:val="6DE001F8"/>
    <w:rsid w:val="6E065639"/>
    <w:rsid w:val="6E6726F6"/>
    <w:rsid w:val="6E681025"/>
    <w:rsid w:val="6E6A4F7B"/>
    <w:rsid w:val="6E8021DD"/>
    <w:rsid w:val="6E8A4742"/>
    <w:rsid w:val="6E9015A5"/>
    <w:rsid w:val="6EA557C2"/>
    <w:rsid w:val="6ED50804"/>
    <w:rsid w:val="6EE97C2C"/>
    <w:rsid w:val="6F214D67"/>
    <w:rsid w:val="6F4C5894"/>
    <w:rsid w:val="6F4D498F"/>
    <w:rsid w:val="6F4F7D85"/>
    <w:rsid w:val="6F5327A9"/>
    <w:rsid w:val="6F693361"/>
    <w:rsid w:val="6F746985"/>
    <w:rsid w:val="6F77695A"/>
    <w:rsid w:val="6F7C65ED"/>
    <w:rsid w:val="6F89488C"/>
    <w:rsid w:val="6F8B349E"/>
    <w:rsid w:val="6F903F3C"/>
    <w:rsid w:val="6F972D5A"/>
    <w:rsid w:val="6FC13836"/>
    <w:rsid w:val="6FCE1E92"/>
    <w:rsid w:val="6FDB2A91"/>
    <w:rsid w:val="6FEA266D"/>
    <w:rsid w:val="702F16A1"/>
    <w:rsid w:val="705D70EF"/>
    <w:rsid w:val="70632B7E"/>
    <w:rsid w:val="7071177E"/>
    <w:rsid w:val="70722531"/>
    <w:rsid w:val="70731150"/>
    <w:rsid w:val="708F70A4"/>
    <w:rsid w:val="70B704EB"/>
    <w:rsid w:val="70B83AA5"/>
    <w:rsid w:val="70C02B6C"/>
    <w:rsid w:val="70CB08AB"/>
    <w:rsid w:val="710E5D19"/>
    <w:rsid w:val="711224D7"/>
    <w:rsid w:val="71325839"/>
    <w:rsid w:val="71591BB2"/>
    <w:rsid w:val="71697969"/>
    <w:rsid w:val="71731188"/>
    <w:rsid w:val="717E3A97"/>
    <w:rsid w:val="71900111"/>
    <w:rsid w:val="71A370EE"/>
    <w:rsid w:val="71AD6222"/>
    <w:rsid w:val="71B31376"/>
    <w:rsid w:val="71BE5BFD"/>
    <w:rsid w:val="71C250B2"/>
    <w:rsid w:val="71CF1141"/>
    <w:rsid w:val="71DA3FED"/>
    <w:rsid w:val="71DF152A"/>
    <w:rsid w:val="720A19D3"/>
    <w:rsid w:val="721506C3"/>
    <w:rsid w:val="72156114"/>
    <w:rsid w:val="722110DF"/>
    <w:rsid w:val="722D218C"/>
    <w:rsid w:val="723624D4"/>
    <w:rsid w:val="724143F3"/>
    <w:rsid w:val="726214DD"/>
    <w:rsid w:val="729067E3"/>
    <w:rsid w:val="729B616E"/>
    <w:rsid w:val="729B707C"/>
    <w:rsid w:val="72AB3FC9"/>
    <w:rsid w:val="72B43009"/>
    <w:rsid w:val="72CE7ABD"/>
    <w:rsid w:val="72D2381C"/>
    <w:rsid w:val="72D35427"/>
    <w:rsid w:val="72D36D6F"/>
    <w:rsid w:val="72E609F4"/>
    <w:rsid w:val="72F72CB0"/>
    <w:rsid w:val="72FD1E33"/>
    <w:rsid w:val="72FD4A93"/>
    <w:rsid w:val="730915BD"/>
    <w:rsid w:val="732F6E87"/>
    <w:rsid w:val="7351542C"/>
    <w:rsid w:val="73544B06"/>
    <w:rsid w:val="735D3DD7"/>
    <w:rsid w:val="736F02FA"/>
    <w:rsid w:val="73935BB0"/>
    <w:rsid w:val="73940719"/>
    <w:rsid w:val="73960502"/>
    <w:rsid w:val="73A83C05"/>
    <w:rsid w:val="73C706D9"/>
    <w:rsid w:val="73C849D1"/>
    <w:rsid w:val="73C943CC"/>
    <w:rsid w:val="73D707D5"/>
    <w:rsid w:val="73D857B8"/>
    <w:rsid w:val="73D868F3"/>
    <w:rsid w:val="73DB6E92"/>
    <w:rsid w:val="73F52D5C"/>
    <w:rsid w:val="74045A88"/>
    <w:rsid w:val="74060D1A"/>
    <w:rsid w:val="74281EA6"/>
    <w:rsid w:val="7442360D"/>
    <w:rsid w:val="744F2E28"/>
    <w:rsid w:val="74666B61"/>
    <w:rsid w:val="748B20E7"/>
    <w:rsid w:val="748B3B2A"/>
    <w:rsid w:val="74905A7E"/>
    <w:rsid w:val="7498272A"/>
    <w:rsid w:val="749E50BD"/>
    <w:rsid w:val="74A15087"/>
    <w:rsid w:val="74A8687C"/>
    <w:rsid w:val="74B8211F"/>
    <w:rsid w:val="74B94D7C"/>
    <w:rsid w:val="74C70556"/>
    <w:rsid w:val="74D247C0"/>
    <w:rsid w:val="74D470F4"/>
    <w:rsid w:val="75087612"/>
    <w:rsid w:val="753B09C8"/>
    <w:rsid w:val="75406C49"/>
    <w:rsid w:val="75416438"/>
    <w:rsid w:val="75444BF2"/>
    <w:rsid w:val="75490706"/>
    <w:rsid w:val="75565187"/>
    <w:rsid w:val="755F48DB"/>
    <w:rsid w:val="7568030C"/>
    <w:rsid w:val="756E7531"/>
    <w:rsid w:val="75A529E6"/>
    <w:rsid w:val="75AD7CDE"/>
    <w:rsid w:val="75E35DA1"/>
    <w:rsid w:val="75F10E26"/>
    <w:rsid w:val="75F976D3"/>
    <w:rsid w:val="76225B38"/>
    <w:rsid w:val="762814C1"/>
    <w:rsid w:val="763962A5"/>
    <w:rsid w:val="765E34BF"/>
    <w:rsid w:val="7664122D"/>
    <w:rsid w:val="76660741"/>
    <w:rsid w:val="76725029"/>
    <w:rsid w:val="76977345"/>
    <w:rsid w:val="769979CC"/>
    <w:rsid w:val="76A349E6"/>
    <w:rsid w:val="76B37532"/>
    <w:rsid w:val="76B768F3"/>
    <w:rsid w:val="76E6037C"/>
    <w:rsid w:val="76F51DDA"/>
    <w:rsid w:val="770B32AC"/>
    <w:rsid w:val="772B62DE"/>
    <w:rsid w:val="773942A5"/>
    <w:rsid w:val="77447706"/>
    <w:rsid w:val="77662B73"/>
    <w:rsid w:val="777F16A6"/>
    <w:rsid w:val="7784072B"/>
    <w:rsid w:val="778C669E"/>
    <w:rsid w:val="778E13B1"/>
    <w:rsid w:val="77946CFF"/>
    <w:rsid w:val="77A77351"/>
    <w:rsid w:val="77B44266"/>
    <w:rsid w:val="77C87868"/>
    <w:rsid w:val="77FF5541"/>
    <w:rsid w:val="781E1972"/>
    <w:rsid w:val="78360376"/>
    <w:rsid w:val="78404B64"/>
    <w:rsid w:val="784F4B2D"/>
    <w:rsid w:val="78506E83"/>
    <w:rsid w:val="785D3B5D"/>
    <w:rsid w:val="78804572"/>
    <w:rsid w:val="789C58B9"/>
    <w:rsid w:val="78B87A3C"/>
    <w:rsid w:val="790B0253"/>
    <w:rsid w:val="79281026"/>
    <w:rsid w:val="792F6E9A"/>
    <w:rsid w:val="79312331"/>
    <w:rsid w:val="794362B4"/>
    <w:rsid w:val="79726153"/>
    <w:rsid w:val="797C0C2C"/>
    <w:rsid w:val="797C3E40"/>
    <w:rsid w:val="798366C5"/>
    <w:rsid w:val="79985DA9"/>
    <w:rsid w:val="79995699"/>
    <w:rsid w:val="79B64F71"/>
    <w:rsid w:val="79DE03C7"/>
    <w:rsid w:val="7A140852"/>
    <w:rsid w:val="7A1F7CD7"/>
    <w:rsid w:val="7A267642"/>
    <w:rsid w:val="7A423DF3"/>
    <w:rsid w:val="7A4C0548"/>
    <w:rsid w:val="7A6E0C23"/>
    <w:rsid w:val="7A76546D"/>
    <w:rsid w:val="7A9F1685"/>
    <w:rsid w:val="7AA96752"/>
    <w:rsid w:val="7AB928D4"/>
    <w:rsid w:val="7AC035A5"/>
    <w:rsid w:val="7AF83346"/>
    <w:rsid w:val="7AFD09B0"/>
    <w:rsid w:val="7B23274F"/>
    <w:rsid w:val="7B232A2C"/>
    <w:rsid w:val="7B567F08"/>
    <w:rsid w:val="7B5B53A8"/>
    <w:rsid w:val="7B6E59C7"/>
    <w:rsid w:val="7BB31467"/>
    <w:rsid w:val="7BB4477F"/>
    <w:rsid w:val="7BC025BC"/>
    <w:rsid w:val="7BD212CF"/>
    <w:rsid w:val="7C0979A4"/>
    <w:rsid w:val="7C0A2702"/>
    <w:rsid w:val="7C2902C7"/>
    <w:rsid w:val="7C2E3C13"/>
    <w:rsid w:val="7C4A3600"/>
    <w:rsid w:val="7C60525F"/>
    <w:rsid w:val="7C6B3E2E"/>
    <w:rsid w:val="7C8D7204"/>
    <w:rsid w:val="7C930B0A"/>
    <w:rsid w:val="7C9760F7"/>
    <w:rsid w:val="7CA27BF9"/>
    <w:rsid w:val="7CC05335"/>
    <w:rsid w:val="7CD73274"/>
    <w:rsid w:val="7CE652C2"/>
    <w:rsid w:val="7CE71A2F"/>
    <w:rsid w:val="7CF119D9"/>
    <w:rsid w:val="7D11327A"/>
    <w:rsid w:val="7D284C72"/>
    <w:rsid w:val="7D2B4792"/>
    <w:rsid w:val="7D3E7EB6"/>
    <w:rsid w:val="7D4053F8"/>
    <w:rsid w:val="7D4E32F0"/>
    <w:rsid w:val="7D527642"/>
    <w:rsid w:val="7D5F3CB0"/>
    <w:rsid w:val="7D5F4188"/>
    <w:rsid w:val="7D6C0F6B"/>
    <w:rsid w:val="7D726954"/>
    <w:rsid w:val="7D986E65"/>
    <w:rsid w:val="7DA12D1B"/>
    <w:rsid w:val="7DAA1883"/>
    <w:rsid w:val="7DBA63F7"/>
    <w:rsid w:val="7DD93714"/>
    <w:rsid w:val="7DED2046"/>
    <w:rsid w:val="7E214571"/>
    <w:rsid w:val="7E26106D"/>
    <w:rsid w:val="7E3A5027"/>
    <w:rsid w:val="7E562D66"/>
    <w:rsid w:val="7E575ED4"/>
    <w:rsid w:val="7E7A4B05"/>
    <w:rsid w:val="7E8F1DB5"/>
    <w:rsid w:val="7E963DBF"/>
    <w:rsid w:val="7ECB469E"/>
    <w:rsid w:val="7EDB74A3"/>
    <w:rsid w:val="7EDD24DC"/>
    <w:rsid w:val="7EE52C54"/>
    <w:rsid w:val="7F12729F"/>
    <w:rsid w:val="7F275A07"/>
    <w:rsid w:val="7F341753"/>
    <w:rsid w:val="7F3A141D"/>
    <w:rsid w:val="7F3B4F9C"/>
    <w:rsid w:val="7F407CA0"/>
    <w:rsid w:val="7F4C6195"/>
    <w:rsid w:val="7F625AC0"/>
    <w:rsid w:val="7F69423C"/>
    <w:rsid w:val="7F7C6015"/>
    <w:rsid w:val="7FB070B0"/>
    <w:rsid w:val="7FB54961"/>
    <w:rsid w:val="7FBB1A09"/>
    <w:rsid w:val="7FDA0DAC"/>
    <w:rsid w:val="7FE7108A"/>
    <w:rsid w:val="7FE9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6"/>
    <w:basedOn w:val="1"/>
    <w:next w:val="1"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kern w:val="0"/>
      <w:sz w:val="15"/>
      <w:szCs w:val="15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页眉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List Paragraph_3a6cf7d2-e004-4ec4-95b9-a8e9949ebfc0"/>
    <w:basedOn w:val="1"/>
    <w:qFormat/>
    <w:uiPriority w:val="34"/>
    <w:pPr>
      <w:ind w:firstLine="420" w:firstLineChars="200"/>
    </w:pPr>
    <w:rPr>
      <w:rFonts w:ascii="Calibri" w:hAnsi="Calibri" w:eastAsia="等线" w:cs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386</Words>
  <Characters>2205</Characters>
  <Lines>18</Lines>
  <Paragraphs>5</Paragraphs>
  <TotalTime>2</TotalTime>
  <ScaleCrop>false</ScaleCrop>
  <LinksUpToDate>false</LinksUpToDate>
  <CharactersWithSpaces>2586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libingxin</dc:creator>
  <cp:lastModifiedBy>--砗磲--蓝--</cp:lastModifiedBy>
  <dcterms:modified xsi:type="dcterms:W3CDTF">2019-04-01T03:24:55Z</dcterms:modified>
  <cp:revision>392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